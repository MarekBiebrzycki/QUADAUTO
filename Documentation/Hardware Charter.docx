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03188892"/>
        <w:docPartObj>
          <w:docPartGallery w:val="Cover Pages"/>
          <w:docPartUnique/>
        </w:docPartObj>
      </w:sdtPr>
      <w:sdtContent>
        <w:p w:rsidR="00864F54" w:rsidRDefault="00864F54">
          <w:r>
            <w:rPr>
              <w:noProof/>
            </w:rPr>
            <mc:AlternateContent>
              <mc:Choice Requires="wpg">
                <w:drawing>
                  <wp:anchor distT="0" distB="0" distL="114300" distR="114300" simplePos="0" relativeHeight="251659264" behindDoc="0" locked="0" layoutInCell="0" allowOverlap="1" wp14:anchorId="78BD6F9C" wp14:editId="166FBAD8">
                    <wp:simplePos x="0" y="0"/>
                    <wp:positionH relativeFrom="page">
                      <wp:align>center</wp:align>
                    </wp:positionH>
                    <wp:positionV relativeFrom="page">
                      <wp:align>center</wp:align>
                    </wp:positionV>
                    <wp:extent cx="7352042" cy="9535160"/>
                    <wp:effectExtent l="0" t="0" r="1270" b="889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52042" cy="9535160"/>
                              <a:chOff x="334" y="406"/>
                              <a:chExt cx="11590" cy="15028"/>
                            </a:xfrm>
                          </wpg:grpSpPr>
                          <wpg:grpSp>
                            <wpg:cNvPr id="25" name="Group 3"/>
                            <wpg:cNvGrpSpPr>
                              <a:grpSpLocks/>
                            </wpg:cNvGrpSpPr>
                            <wpg:grpSpPr bwMode="auto">
                              <a:xfrm>
                                <a:off x="334" y="406"/>
                                <a:ext cx="11590" cy="15028"/>
                                <a:chOff x="339" y="406"/>
                                <a:chExt cx="11582" cy="15025"/>
                              </a:xfrm>
                            </wpg:grpSpPr>
                            <wps:wsp>
                              <wps:cNvPr id="26" name="Rectangle 4" descr="Zig zag"/>
                              <wps:cNvSpPr>
                                <a:spLocks noChangeArrowheads="1"/>
                              </wps:cNvSpPr>
                              <wps:spPr bwMode="auto">
                                <a:xfrm>
                                  <a:off x="339" y="406"/>
                                  <a:ext cx="11582" cy="15025"/>
                                </a:xfrm>
                                <a:prstGeom prst="rect">
                                  <a:avLst/>
                                </a:prstGeom>
                                <a:ln w="12700">
                                  <a:noFill/>
                                  <a:miter lim="800000"/>
                                  <a:headEnd/>
                                  <a:tailEnd/>
                                </a:ln>
                                <a:extLst/>
                              </wps:spPr>
                              <wps:style>
                                <a:lnRef idx="0">
                                  <a:scrgbClr r="0" g="0" b="0"/>
                                </a:lnRef>
                                <a:fillRef idx="1001">
                                  <a:schemeClr val="lt1"/>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39" y="3499"/>
                                  <a:ext cx="11581" cy="5933"/>
                                </a:xfrm>
                                <a:prstGeom prst="roundRect">
                                  <a:avLst>
                                    <a:gd name="adj" fmla="val 19905"/>
                                  </a:avLst>
                                </a:prstGeom>
                                <a:ln w="12700">
                                  <a:noFill/>
                                  <a:miter lim="800000"/>
                                  <a:headEnd/>
                                  <a:tailEnd/>
                                </a:ln>
                                <a:extLst/>
                              </wps:spPr>
                              <wps:style>
                                <a:lnRef idx="0">
                                  <a:scrgbClr r="0" g="0" b="0"/>
                                </a:lnRef>
                                <a:fillRef idx="1003">
                                  <a:schemeClr val="dk2"/>
                                </a:fillRef>
                                <a:effectRef idx="0">
                                  <a:scrgbClr r="0" g="0" b="0"/>
                                </a:effectRef>
                                <a:fontRef idx="major"/>
                              </wps:style>
                              <wps:txbx>
                                <w:txbxContent>
                                  <w:sdt>
                                    <w:sdtPr>
                                      <w:rPr>
                                        <w:b/>
                                        <w:color w:val="F8FCFF" w:themeColor="accent1" w:themeTint="08"/>
                                        <w:spacing w:val="10"/>
                                        <w:sz w:val="96"/>
                                        <w:szCs w:val="8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alias w:val="Title"/>
                                      <w:id w:val="877892440"/>
                                      <w:dataBinding w:prefixMappings="xmlns:ns0='http://schemas.openxmlformats.org/package/2006/metadata/core-properties' xmlns:ns1='http://purl.org/dc/elements/1.1/'" w:xpath="/ns0:coreProperties[1]/ns1:title[1]" w:storeItemID="{6C3C8BC8-F283-45AE-878A-BAB7291924A1}"/>
                                      <w:text/>
                                    </w:sdtPr>
                                    <w:sdtContent>
                                      <w:p w:rsidR="000774BB" w:rsidRPr="00864F54" w:rsidRDefault="000774BB" w:rsidP="00864F54">
                                        <w:pPr>
                                          <w:pStyle w:val="NoSpacing"/>
                                          <w:jc w:val="center"/>
                                          <w:rPr>
                                            <w:b/>
                                            <w:color w:val="F8FCFF" w:themeColor="accent1" w:themeTint="08"/>
                                            <w:spacing w:val="10"/>
                                            <w:sz w:val="96"/>
                                            <w:szCs w:val="8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Pr>
                                            <w:b/>
                                            <w:color w:val="F8FCFF" w:themeColor="accent1" w:themeTint="08"/>
                                            <w:spacing w:val="10"/>
                                            <w:sz w:val="96"/>
                                            <w:szCs w:val="8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Hardware</w:t>
                                        </w:r>
                                        <w:r w:rsidRPr="00864F54">
                                          <w:rPr>
                                            <w:b/>
                                            <w:color w:val="F8FCFF" w:themeColor="accent1" w:themeTint="08"/>
                                            <w:spacing w:val="10"/>
                                            <w:sz w:val="96"/>
                                            <w:szCs w:val="8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 xml:space="preserve"> Charter</w:t>
                                        </w:r>
                                      </w:p>
                                    </w:sdtContent>
                                  </w:sdt>
                                  <w:sdt>
                                    <w:sdtPr>
                                      <w:rPr>
                                        <w:b/>
                                        <w:color w:val="F8FCFF" w:themeColor="accent1" w:themeTint="08"/>
                                        <w:spacing w:val="10"/>
                                        <w:sz w:val="44"/>
                                        <w:szCs w:val="4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alias w:val="Subtitle"/>
                                      <w:id w:val="-135640254"/>
                                      <w:dataBinding w:prefixMappings="xmlns:ns0='http://schemas.openxmlformats.org/package/2006/metadata/core-properties' xmlns:ns1='http://purl.org/dc/elements/1.1/'" w:xpath="/ns0:coreProperties[1]/ns1:subject[1]" w:storeItemID="{6C3C8BC8-F283-45AE-878A-BAB7291924A1}"/>
                                      <w:text/>
                                    </w:sdtPr>
                                    <w:sdtContent>
                                      <w:p w:rsidR="000774BB" w:rsidRDefault="000774BB" w:rsidP="00864F54">
                                        <w:pPr>
                                          <w:pStyle w:val="NoSpacing"/>
                                          <w:jc w:val="center"/>
                                          <w:rPr>
                                            <w:color w:val="FFFFFF" w:themeColor="background1"/>
                                            <w:sz w:val="40"/>
                                            <w:szCs w:val="40"/>
                                          </w:rPr>
                                        </w:pPr>
                                        <w:r w:rsidRPr="00864F54">
                                          <w:rPr>
                                            <w:b/>
                                            <w:color w:val="F8FCFF" w:themeColor="accent1" w:themeTint="08"/>
                                            <w:spacing w:val="10"/>
                                            <w:sz w:val="44"/>
                                            <w:szCs w:val="4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Engineering Committee</w:t>
                                        </w:r>
                                      </w:p>
                                    </w:sdtContent>
                                  </w:sdt>
                                  <w:p w:rsidR="000774BB" w:rsidRDefault="000774BB">
                                    <w:pPr>
                                      <w:pStyle w:val="NoSpacing"/>
                                      <w:rPr>
                                        <w:color w:val="FFFFFF" w:themeColor="background1"/>
                                      </w:rPr>
                                    </w:pPr>
                                  </w:p>
                                  <w:p w:rsidR="000774BB" w:rsidRDefault="000774BB">
                                    <w:pPr>
                                      <w:pStyle w:val="NoSpacing"/>
                                      <w:rPr>
                                        <w:color w:val="FFFFFF" w:themeColor="background1"/>
                                      </w:rPr>
                                    </w:pPr>
                                  </w:p>
                                  <w:p w:rsidR="000774BB" w:rsidRDefault="000774BB">
                                    <w:pPr>
                                      <w:pStyle w:val="NoSpacing"/>
                                      <w:rPr>
                                        <w:color w:val="FFFFFF" w:themeColor="background1"/>
                                      </w:rPr>
                                    </w:pPr>
                                  </w:p>
                                </w:txbxContent>
                              </wps:txbx>
                              <wps:bodyPr rot="0" vert="horz" wrap="square" lIns="228600" tIns="1371600" rIns="457200" bIns="45720" anchor="t"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alias w:val="Author"/>
                                      <w:id w:val="338901453"/>
                                      <w:dataBinding w:prefixMappings="xmlns:ns0='http://schemas.openxmlformats.org/package/2006/metadata/core-properties' xmlns:ns1='http://purl.org/dc/elements/1.1/'" w:xpath="/ns0:coreProperties[1]/ns1:creator[1]" w:storeItemID="{6C3C8BC8-F283-45AE-878A-BAB7291924A1}"/>
                                      <w:text/>
                                    </w:sdtPr>
                                    <w:sdtContent>
                                      <w:p w:rsidR="000774BB" w:rsidRPr="00586878" w:rsidRDefault="000774BB">
                                        <w:pPr>
                                          <w:pStyle w:val="NoSpacing"/>
                                          <w:jc w:val="right"/>
                                        </w:pPr>
                                        <w:r>
                                          <w:t>Terry Massey</w:t>
                                        </w:r>
                                      </w:p>
                                    </w:sdtContent>
                                  </w:sdt>
                                  <w:sdt>
                                    <w:sdtPr>
                                      <w:alias w:val="Company"/>
                                      <w:id w:val="-971363322"/>
                                      <w:dataBinding w:prefixMappings="xmlns:ns0='http://schemas.openxmlformats.org/officeDocument/2006/extended-properties'" w:xpath="/ns0:Properties[1]/ns0:Company[1]" w:storeItemID="{6668398D-A668-4E3E-A5EB-62B293D839F1}"/>
                                      <w:text/>
                                    </w:sdtPr>
                                    <w:sdtContent>
                                      <w:p w:rsidR="000774BB" w:rsidRDefault="000774BB">
                                        <w:pPr>
                                          <w:pStyle w:val="NoSpacing"/>
                                          <w:jc w:val="right"/>
                                          <w:rPr>
                                            <w:color w:val="FFFFFF" w:themeColor="background1"/>
                                          </w:rPr>
                                        </w:pPr>
                                        <w:r w:rsidRPr="00586878">
                                          <w:t>QuadAutomotive Group</w:t>
                                        </w:r>
                                      </w:p>
                                    </w:sdtContent>
                                  </w:sdt>
                                  <w:sdt>
                                    <w:sdtPr>
                                      <w:alias w:val="Date"/>
                                      <w:id w:val="1116561965"/>
                                      <w:dataBinding w:prefixMappings="xmlns:ns0='http://schemas.microsoft.com/office/2006/coverPageProps'" w:xpath="/ns0:CoverPageProperties[1]/ns0:PublishDate[1]" w:storeItemID="{55AF091B-3C7A-41E3-B477-F2FDAA23CFDA}"/>
                                      <w:date w:fullDate="2012-09-25T00:00:00Z">
                                        <w:dateFormat w:val="M/d/yyyy"/>
                                        <w:lid w:val="en-US"/>
                                        <w:storeMappedDataAs w:val="dateTime"/>
                                        <w:calendar w:val="gregorian"/>
                                      </w:date>
                                    </w:sdtPr>
                                    <w:sdtContent>
                                      <w:p w:rsidR="000774BB" w:rsidRDefault="000774BB">
                                        <w:pPr>
                                          <w:pStyle w:val="NoSpacing"/>
                                          <w:jc w:val="right"/>
                                          <w:rPr>
                                            <w:color w:val="FFFFFF" w:themeColor="background1"/>
                                          </w:rPr>
                                        </w:pPr>
                                        <w:r w:rsidRPr="00586878">
                                          <w:t>9/25/2012</w:t>
                                        </w:r>
                                      </w:p>
                                    </w:sdtContent>
                                  </w:sdt>
                                </w:txbxContent>
                              </wps:txbx>
                              <wps:bodyPr rot="0" vert="horz" wrap="square" lIns="91440" tIns="0" rIns="91440" bIns="0" anchor="b"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0;margin-top:0;width:578.9pt;height:750.8pt;z-index:251659264;mso-position-horizontal:center;mso-position-horizontal-relative:page;mso-position-vertical:center;mso-position-vertical-relative:page" coordorigin="334,406" coordsize="11590,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" o:allowincell="f">
                    <v:group id="Group 3" o:spid="_x0000_s1027" style="position:absolute;left:334;top:406;width:11590;height:15028" coordorigin="339,406" coordsize="11582,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4LVcYA&#10;AADbAAAADwAAAGRycy9kb3ducmV2LnhtbESPQWvCQBSE70L/w/IK3nTTKFpSVymhoYUexLSCx0f2&#10;maTNvo3ZNab/3hWEHoeZ+YZZbQbTiJ46V1tW8DSNQBAXVtdcKvj+yibPIJxH1thYJgV/5GCzfhit&#10;MNH2wjvqc1+KAGGXoILK+zaR0hUVGXRT2xIH72g7gz7IrpS6w0uAm0bGUbSQBmsOCxW2lFZU/OZn&#10;o+DzR5/m5eFtO6uX6XJ/mr/n2XGm1PhxeH0B4Wnw/+F7+0MriBdw+xJ+gFx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4LVcYAAADbAAAADwAAAAAAAAAAAAAAAACYAgAAZHJz&#10;L2Rvd25yZXYueG1sUEsFBgAAAAAEAAQA9QAAAIsDAAAAAA==&#10;" fillcolor="white [3201]" stroked="f" strokeweight="1pt"/>
                      <v:roundrect id="Rectangle 5" o:spid="_x0000_s1029" style="position:absolute;left:339;top:3499;width:11581;height:5933;visibility:visible;mso-wrap-style:square;v-text-anchor:top" arcsize="1304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RP4MQA&#10;AADbAAAADwAAAGRycy9kb3ducmV2LnhtbESPQWvCQBSE7wX/w/KE3upGqY1EV5FCoZdSGoNeH9ln&#10;NiT7Nu5uNf77bqHQ4zAz3zCb3Wh7cSUfWscK5rMMBHHtdMuNgurw9rQCESKyxt4xKbhTgN128rDB&#10;Qrsbf9G1jI1IEA4FKjAxDoWUoTZkMczcQJy8s/MWY5K+kdrjLcFtLxdZ9iIttpwWDA70aqjuym+r&#10;4OM5fC7rU18FWXbd8nIfj3ljlHqcjvs1iEhj/A//td+1gkUOv1/SD5D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0UT+DEAAAA2wAAAA8AAAAAAAAAAAAAAAAAmAIAAGRycy9k&#10;b3ducmV2LnhtbFBLBQYAAAAABAAEAPUAAACJAwAAAAA=&#10;" stroked="f" strokeweight="1pt">
                        <v:fill r:id="rId9" o:title="" recolor="t" rotate="t" type="frame"/>
                        <v:stroke joinstyle="miter"/>
                        <v:imagedata recolortarget="#031e43 [1602]"/>
                        <v:textbox inset="18pt,108pt,36pt">
                          <w:txbxContent>
                            <w:sdt>
                              <w:sdtPr>
                                <w:rPr>
                                  <w:b/>
                                  <w:color w:val="F8FCFF" w:themeColor="accent1" w:themeTint="08"/>
                                  <w:spacing w:val="10"/>
                                  <w:sz w:val="96"/>
                                  <w:szCs w:val="8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alias w:val="Title"/>
                                <w:id w:val="877892440"/>
                                <w:dataBinding w:prefixMappings="xmlns:ns0='http://schemas.openxmlformats.org/package/2006/metadata/core-properties' xmlns:ns1='http://purl.org/dc/elements/1.1/'" w:xpath="/ns0:coreProperties[1]/ns1:title[1]" w:storeItemID="{6C3C8BC8-F283-45AE-878A-BAB7291924A1}"/>
                                <w:text/>
                              </w:sdtPr>
                              <w:sdtContent>
                                <w:p w:rsidR="000774BB" w:rsidRPr="00864F54" w:rsidRDefault="000774BB" w:rsidP="00864F54">
                                  <w:pPr>
                                    <w:pStyle w:val="NoSpacing"/>
                                    <w:jc w:val="center"/>
                                    <w:rPr>
                                      <w:b/>
                                      <w:color w:val="F8FCFF" w:themeColor="accent1" w:themeTint="08"/>
                                      <w:spacing w:val="10"/>
                                      <w:sz w:val="96"/>
                                      <w:szCs w:val="8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Pr>
                                      <w:b/>
                                      <w:color w:val="F8FCFF" w:themeColor="accent1" w:themeTint="08"/>
                                      <w:spacing w:val="10"/>
                                      <w:sz w:val="96"/>
                                      <w:szCs w:val="8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Hardware</w:t>
                                  </w:r>
                                  <w:r w:rsidRPr="00864F54">
                                    <w:rPr>
                                      <w:b/>
                                      <w:color w:val="F8FCFF" w:themeColor="accent1" w:themeTint="08"/>
                                      <w:spacing w:val="10"/>
                                      <w:sz w:val="96"/>
                                      <w:szCs w:val="8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 xml:space="preserve"> Charter</w:t>
                                  </w:r>
                                </w:p>
                              </w:sdtContent>
                            </w:sdt>
                            <w:sdt>
                              <w:sdtPr>
                                <w:rPr>
                                  <w:b/>
                                  <w:color w:val="F8FCFF" w:themeColor="accent1" w:themeTint="08"/>
                                  <w:spacing w:val="10"/>
                                  <w:sz w:val="44"/>
                                  <w:szCs w:val="4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alias w:val="Subtitle"/>
                                <w:id w:val="-135640254"/>
                                <w:dataBinding w:prefixMappings="xmlns:ns0='http://schemas.openxmlformats.org/package/2006/metadata/core-properties' xmlns:ns1='http://purl.org/dc/elements/1.1/'" w:xpath="/ns0:coreProperties[1]/ns1:subject[1]" w:storeItemID="{6C3C8BC8-F283-45AE-878A-BAB7291924A1}"/>
                                <w:text/>
                              </w:sdtPr>
                              <w:sdtContent>
                                <w:p w:rsidR="000774BB" w:rsidRDefault="000774BB" w:rsidP="00864F54">
                                  <w:pPr>
                                    <w:pStyle w:val="NoSpacing"/>
                                    <w:jc w:val="center"/>
                                    <w:rPr>
                                      <w:color w:val="FFFFFF" w:themeColor="background1"/>
                                      <w:sz w:val="40"/>
                                      <w:szCs w:val="40"/>
                                    </w:rPr>
                                  </w:pPr>
                                  <w:r w:rsidRPr="00864F54">
                                    <w:rPr>
                                      <w:b/>
                                      <w:color w:val="F8FCFF" w:themeColor="accent1" w:themeTint="08"/>
                                      <w:spacing w:val="10"/>
                                      <w:sz w:val="44"/>
                                      <w:szCs w:val="4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Engineering Committee</w:t>
                                  </w:r>
                                </w:p>
                              </w:sdtContent>
                            </w:sdt>
                            <w:p w:rsidR="000774BB" w:rsidRDefault="000774BB">
                              <w:pPr>
                                <w:pStyle w:val="NoSpacing"/>
                                <w:rPr>
                                  <w:color w:val="FFFFFF" w:themeColor="background1"/>
                                </w:rPr>
                              </w:pPr>
                            </w:p>
                            <w:p w:rsidR="000774BB" w:rsidRDefault="000774BB">
                              <w:pPr>
                                <w:pStyle w:val="NoSpacing"/>
                                <w:rPr>
                                  <w:color w:val="FFFFFF" w:themeColor="background1"/>
                                </w:rPr>
                              </w:pPr>
                            </w:p>
                            <w:p w:rsidR="000774BB" w:rsidRDefault="000774BB">
                              <w:pPr>
                                <w:pStyle w:val="NoSpacing"/>
                                <w:rPr>
                                  <w:color w:val="FFFFFF" w:themeColor="background1"/>
                                </w:rPr>
                              </w:pPr>
                            </w:p>
                          </w:txbxContent>
                        </v:textbox>
                      </v:roundrect>
                    </v:group>
                    <v:group id="Group 14" o:spid="_x0000_s1030"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1"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32"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33"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4584d3 [3205]" strokecolor="white [3212]" strokeweight="1pt">
                          <v:shadow color="#d8d8d8" offset="3pt,3pt"/>
                        </v:rect>
                        <v:rect id="Rectangle 18" o:spid="_x0000_s1034"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35"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alias w:val="Author"/>
                                <w:id w:val="338901453"/>
                                <w:dataBinding w:prefixMappings="xmlns:ns0='http://schemas.openxmlformats.org/package/2006/metadata/core-properties' xmlns:ns1='http://purl.org/dc/elements/1.1/'" w:xpath="/ns0:coreProperties[1]/ns1:creator[1]" w:storeItemID="{6C3C8BC8-F283-45AE-878A-BAB7291924A1}"/>
                                <w:text/>
                              </w:sdtPr>
                              <w:sdtContent>
                                <w:p w:rsidR="000774BB" w:rsidRPr="00586878" w:rsidRDefault="000774BB">
                                  <w:pPr>
                                    <w:pStyle w:val="NoSpacing"/>
                                    <w:jc w:val="right"/>
                                  </w:pPr>
                                  <w:r>
                                    <w:t>Terry Massey</w:t>
                                  </w:r>
                                </w:p>
                              </w:sdtContent>
                            </w:sdt>
                            <w:sdt>
                              <w:sdtPr>
                                <w:alias w:val="Company"/>
                                <w:id w:val="-971363322"/>
                                <w:dataBinding w:prefixMappings="xmlns:ns0='http://schemas.openxmlformats.org/officeDocument/2006/extended-properties'" w:xpath="/ns0:Properties[1]/ns0:Company[1]" w:storeItemID="{6668398D-A668-4E3E-A5EB-62B293D839F1}"/>
                                <w:text/>
                              </w:sdtPr>
                              <w:sdtContent>
                                <w:p w:rsidR="000774BB" w:rsidRDefault="000774BB">
                                  <w:pPr>
                                    <w:pStyle w:val="NoSpacing"/>
                                    <w:jc w:val="right"/>
                                    <w:rPr>
                                      <w:color w:val="FFFFFF" w:themeColor="background1"/>
                                    </w:rPr>
                                  </w:pPr>
                                  <w:r w:rsidRPr="00586878">
                                    <w:t>QuadAutomotive Group</w:t>
                                  </w:r>
                                </w:p>
                              </w:sdtContent>
                            </w:sdt>
                            <w:sdt>
                              <w:sdtPr>
                                <w:alias w:val="Date"/>
                                <w:id w:val="1116561965"/>
                                <w:dataBinding w:prefixMappings="xmlns:ns0='http://schemas.microsoft.com/office/2006/coverPageProps'" w:xpath="/ns0:CoverPageProperties[1]/ns0:PublishDate[1]" w:storeItemID="{55AF091B-3C7A-41E3-B477-F2FDAA23CFDA}"/>
                                <w:date w:fullDate="2012-09-25T00:00:00Z">
                                  <w:dateFormat w:val="M/d/yyyy"/>
                                  <w:lid w:val="en-US"/>
                                  <w:storeMappedDataAs w:val="dateTime"/>
                                  <w:calendar w:val="gregorian"/>
                                </w:date>
                              </w:sdtPr>
                              <w:sdtContent>
                                <w:p w:rsidR="000774BB" w:rsidRDefault="000774BB">
                                  <w:pPr>
                                    <w:pStyle w:val="NoSpacing"/>
                                    <w:jc w:val="right"/>
                                    <w:rPr>
                                      <w:color w:val="FFFFFF" w:themeColor="background1"/>
                                    </w:rPr>
                                  </w:pPr>
                                  <w:r w:rsidRPr="00586878">
                                    <w:t>9/25/2012</w:t>
                                  </w:r>
                                </w:p>
                              </w:sdtContent>
                            </w:sdt>
                          </w:txbxContent>
                        </v:textbox>
                      </v:rect>
                    </v:group>
                    <w10:wrap anchorx="page" anchory="page"/>
                  </v:group>
                </w:pict>
              </mc:Fallback>
            </mc:AlternateContent>
          </w:r>
          <w:r>
            <w:rPr>
              <w:noProof/>
            </w:rPr>
            <w:drawing>
              <wp:anchor distT="0" distB="0" distL="114300" distR="114300" simplePos="0" relativeHeight="251660288" behindDoc="0" locked="0" layoutInCell="1" allowOverlap="1" wp14:anchorId="66B4A57A" wp14:editId="3B3D2119">
                <wp:simplePos x="0" y="0"/>
                <wp:positionH relativeFrom="column">
                  <wp:posOffset>-708025</wp:posOffset>
                </wp:positionH>
                <wp:positionV relativeFrom="paragraph">
                  <wp:posOffset>-670560</wp:posOffset>
                </wp:positionV>
                <wp:extent cx="7376795" cy="1840865"/>
                <wp:effectExtent l="0" t="0" r="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76795" cy="1840865"/>
                        </a:xfrm>
                        <a:prstGeom prst="rect">
                          <a:avLst/>
                        </a:prstGeom>
                        <a:noFill/>
                      </pic:spPr>
                    </pic:pic>
                  </a:graphicData>
                </a:graphic>
                <wp14:sizeRelH relativeFrom="page">
                  <wp14:pctWidth>0</wp14:pctWidth>
                </wp14:sizeRelH>
                <wp14:sizeRelV relativeFrom="page">
                  <wp14:pctHeight>0</wp14:pctHeight>
                </wp14:sizeRelV>
              </wp:anchor>
            </w:drawing>
          </w:r>
        </w:p>
        <w:p w:rsidR="00864F54" w:rsidRDefault="00864F54"/>
        <w:p w:rsidR="00864F54" w:rsidRDefault="00864F54">
          <w:r>
            <w:br w:type="page"/>
          </w:r>
        </w:p>
      </w:sdtContent>
    </w:sdt>
    <w:sdt>
      <w:sdtPr>
        <w:rPr>
          <w:rFonts w:asciiTheme="minorHAnsi" w:eastAsiaTheme="minorHAnsi" w:hAnsiTheme="minorHAnsi" w:cstheme="minorBidi"/>
          <w:b w:val="0"/>
          <w:bCs w:val="0"/>
          <w:color w:val="auto"/>
          <w:sz w:val="22"/>
          <w:szCs w:val="22"/>
          <w:lang w:eastAsia="en-US"/>
        </w:rPr>
        <w:id w:val="-230392830"/>
        <w:docPartObj>
          <w:docPartGallery w:val="Table of Contents"/>
          <w:docPartUnique/>
        </w:docPartObj>
      </w:sdtPr>
      <w:sdtEndPr>
        <w:rPr>
          <w:noProof/>
        </w:rPr>
      </w:sdtEndPr>
      <w:sdtContent>
        <w:p w:rsidR="00586878" w:rsidRDefault="00586878">
          <w:pPr>
            <w:pStyle w:val="TOCHeading"/>
          </w:pPr>
          <w:r>
            <w:t>Table of Contents</w:t>
          </w:r>
        </w:p>
        <w:p w:rsidR="002B5826" w:rsidRDefault="0058687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36427670" w:history="1">
            <w:r w:rsidR="002B5826" w:rsidRPr="00490972">
              <w:rPr>
                <w:rStyle w:val="Hyperlink"/>
                <w:noProof/>
              </w:rPr>
              <w:t>Introduction</w:t>
            </w:r>
            <w:r w:rsidR="002B5826">
              <w:rPr>
                <w:noProof/>
                <w:webHidden/>
              </w:rPr>
              <w:tab/>
            </w:r>
            <w:r w:rsidR="002B5826">
              <w:rPr>
                <w:noProof/>
                <w:webHidden/>
              </w:rPr>
              <w:fldChar w:fldCharType="begin"/>
            </w:r>
            <w:r w:rsidR="002B5826">
              <w:rPr>
                <w:noProof/>
                <w:webHidden/>
              </w:rPr>
              <w:instrText xml:space="preserve"> PAGEREF _Toc336427670 \h </w:instrText>
            </w:r>
            <w:r w:rsidR="002B5826">
              <w:rPr>
                <w:noProof/>
                <w:webHidden/>
              </w:rPr>
            </w:r>
            <w:r w:rsidR="002B5826">
              <w:rPr>
                <w:noProof/>
                <w:webHidden/>
              </w:rPr>
              <w:fldChar w:fldCharType="separate"/>
            </w:r>
            <w:r w:rsidR="002B5826">
              <w:rPr>
                <w:noProof/>
                <w:webHidden/>
              </w:rPr>
              <w:t>2</w:t>
            </w:r>
            <w:r w:rsidR="002B5826">
              <w:rPr>
                <w:noProof/>
                <w:webHidden/>
              </w:rPr>
              <w:fldChar w:fldCharType="end"/>
            </w:r>
          </w:hyperlink>
        </w:p>
        <w:p w:rsidR="002B5826" w:rsidRDefault="002B5826">
          <w:pPr>
            <w:pStyle w:val="TOC2"/>
            <w:tabs>
              <w:tab w:val="right" w:leader="dot" w:pos="9350"/>
            </w:tabs>
            <w:rPr>
              <w:rFonts w:eastAsiaTheme="minorEastAsia"/>
              <w:noProof/>
            </w:rPr>
          </w:pPr>
          <w:hyperlink w:anchor="_Toc336427671" w:history="1">
            <w:r w:rsidRPr="00490972">
              <w:rPr>
                <w:rStyle w:val="Hyperlink"/>
                <w:noProof/>
              </w:rPr>
              <w:t>Hardware Systems</w:t>
            </w:r>
            <w:r>
              <w:rPr>
                <w:noProof/>
                <w:webHidden/>
              </w:rPr>
              <w:tab/>
            </w:r>
            <w:r>
              <w:rPr>
                <w:noProof/>
                <w:webHidden/>
              </w:rPr>
              <w:fldChar w:fldCharType="begin"/>
            </w:r>
            <w:r>
              <w:rPr>
                <w:noProof/>
                <w:webHidden/>
              </w:rPr>
              <w:instrText xml:space="preserve"> PAGEREF _Toc336427671 \h </w:instrText>
            </w:r>
            <w:r>
              <w:rPr>
                <w:noProof/>
                <w:webHidden/>
              </w:rPr>
            </w:r>
            <w:r>
              <w:rPr>
                <w:noProof/>
                <w:webHidden/>
              </w:rPr>
              <w:fldChar w:fldCharType="separate"/>
            </w:r>
            <w:r>
              <w:rPr>
                <w:noProof/>
                <w:webHidden/>
              </w:rPr>
              <w:t>2</w:t>
            </w:r>
            <w:r>
              <w:rPr>
                <w:noProof/>
                <w:webHidden/>
              </w:rPr>
              <w:fldChar w:fldCharType="end"/>
            </w:r>
          </w:hyperlink>
        </w:p>
        <w:p w:rsidR="002B5826" w:rsidRDefault="002B5826">
          <w:pPr>
            <w:pStyle w:val="TOC1"/>
            <w:tabs>
              <w:tab w:val="right" w:leader="dot" w:pos="9350"/>
            </w:tabs>
            <w:rPr>
              <w:rFonts w:eastAsiaTheme="minorEastAsia"/>
              <w:noProof/>
            </w:rPr>
          </w:pPr>
          <w:hyperlink w:anchor="_Toc336427672" w:history="1">
            <w:r w:rsidRPr="00490972">
              <w:rPr>
                <w:rStyle w:val="Hyperlink"/>
                <w:noProof/>
              </w:rPr>
              <w:t>PD/PS Unit</w:t>
            </w:r>
            <w:r>
              <w:rPr>
                <w:noProof/>
                <w:webHidden/>
              </w:rPr>
              <w:tab/>
            </w:r>
            <w:r>
              <w:rPr>
                <w:noProof/>
                <w:webHidden/>
              </w:rPr>
              <w:fldChar w:fldCharType="begin"/>
            </w:r>
            <w:r>
              <w:rPr>
                <w:noProof/>
                <w:webHidden/>
              </w:rPr>
              <w:instrText xml:space="preserve"> PAGEREF _Toc336427672 \h </w:instrText>
            </w:r>
            <w:r>
              <w:rPr>
                <w:noProof/>
                <w:webHidden/>
              </w:rPr>
            </w:r>
            <w:r>
              <w:rPr>
                <w:noProof/>
                <w:webHidden/>
              </w:rPr>
              <w:fldChar w:fldCharType="separate"/>
            </w:r>
            <w:r>
              <w:rPr>
                <w:noProof/>
                <w:webHidden/>
              </w:rPr>
              <w:t>3</w:t>
            </w:r>
            <w:r>
              <w:rPr>
                <w:noProof/>
                <w:webHidden/>
              </w:rPr>
              <w:fldChar w:fldCharType="end"/>
            </w:r>
          </w:hyperlink>
        </w:p>
        <w:p w:rsidR="002B5826" w:rsidRDefault="002B5826">
          <w:pPr>
            <w:pStyle w:val="TOC1"/>
            <w:tabs>
              <w:tab w:val="right" w:leader="dot" w:pos="9350"/>
            </w:tabs>
            <w:rPr>
              <w:rFonts w:eastAsiaTheme="minorEastAsia"/>
              <w:noProof/>
            </w:rPr>
          </w:pPr>
          <w:hyperlink w:anchor="_Toc336427673" w:history="1">
            <w:r w:rsidRPr="00490972">
              <w:rPr>
                <w:rStyle w:val="Hyperlink"/>
                <w:noProof/>
              </w:rPr>
              <w:t>Flight Controller</w:t>
            </w:r>
            <w:r>
              <w:rPr>
                <w:noProof/>
                <w:webHidden/>
              </w:rPr>
              <w:tab/>
            </w:r>
            <w:r>
              <w:rPr>
                <w:noProof/>
                <w:webHidden/>
              </w:rPr>
              <w:fldChar w:fldCharType="begin"/>
            </w:r>
            <w:r>
              <w:rPr>
                <w:noProof/>
                <w:webHidden/>
              </w:rPr>
              <w:instrText xml:space="preserve"> PAGEREF _Toc336427673 \h </w:instrText>
            </w:r>
            <w:r>
              <w:rPr>
                <w:noProof/>
                <w:webHidden/>
              </w:rPr>
            </w:r>
            <w:r>
              <w:rPr>
                <w:noProof/>
                <w:webHidden/>
              </w:rPr>
              <w:fldChar w:fldCharType="separate"/>
            </w:r>
            <w:r>
              <w:rPr>
                <w:noProof/>
                <w:webHidden/>
              </w:rPr>
              <w:t>3</w:t>
            </w:r>
            <w:r>
              <w:rPr>
                <w:noProof/>
                <w:webHidden/>
              </w:rPr>
              <w:fldChar w:fldCharType="end"/>
            </w:r>
          </w:hyperlink>
        </w:p>
        <w:p w:rsidR="002B5826" w:rsidRDefault="002B5826">
          <w:pPr>
            <w:pStyle w:val="TOC1"/>
            <w:tabs>
              <w:tab w:val="right" w:leader="dot" w:pos="9350"/>
            </w:tabs>
            <w:rPr>
              <w:rFonts w:eastAsiaTheme="minorEastAsia"/>
              <w:noProof/>
            </w:rPr>
          </w:pPr>
          <w:hyperlink w:anchor="_Toc336427674" w:history="1">
            <w:r w:rsidRPr="00490972">
              <w:rPr>
                <w:rStyle w:val="Hyperlink"/>
                <w:noProof/>
              </w:rPr>
              <w:t>Inertial Management Unit (IMU)</w:t>
            </w:r>
            <w:r>
              <w:rPr>
                <w:noProof/>
                <w:webHidden/>
              </w:rPr>
              <w:tab/>
            </w:r>
            <w:r>
              <w:rPr>
                <w:noProof/>
                <w:webHidden/>
              </w:rPr>
              <w:fldChar w:fldCharType="begin"/>
            </w:r>
            <w:r>
              <w:rPr>
                <w:noProof/>
                <w:webHidden/>
              </w:rPr>
              <w:instrText xml:space="preserve"> PAGEREF _Toc336427674 \h </w:instrText>
            </w:r>
            <w:r>
              <w:rPr>
                <w:noProof/>
                <w:webHidden/>
              </w:rPr>
            </w:r>
            <w:r>
              <w:rPr>
                <w:noProof/>
                <w:webHidden/>
              </w:rPr>
              <w:fldChar w:fldCharType="separate"/>
            </w:r>
            <w:r>
              <w:rPr>
                <w:noProof/>
                <w:webHidden/>
              </w:rPr>
              <w:t>4</w:t>
            </w:r>
            <w:r>
              <w:rPr>
                <w:noProof/>
                <w:webHidden/>
              </w:rPr>
              <w:fldChar w:fldCharType="end"/>
            </w:r>
          </w:hyperlink>
        </w:p>
        <w:p w:rsidR="002B5826" w:rsidRDefault="002B5826">
          <w:pPr>
            <w:pStyle w:val="TOC2"/>
            <w:tabs>
              <w:tab w:val="right" w:leader="dot" w:pos="9350"/>
            </w:tabs>
            <w:rPr>
              <w:rFonts w:eastAsiaTheme="minorEastAsia"/>
              <w:noProof/>
            </w:rPr>
          </w:pPr>
          <w:hyperlink w:anchor="_Toc336427675" w:history="1">
            <w:r w:rsidRPr="00490972">
              <w:rPr>
                <w:rStyle w:val="Hyperlink"/>
                <w:noProof/>
              </w:rPr>
              <w:t>IMU SPI Master</w:t>
            </w:r>
            <w:r>
              <w:rPr>
                <w:noProof/>
                <w:webHidden/>
              </w:rPr>
              <w:tab/>
            </w:r>
            <w:r>
              <w:rPr>
                <w:noProof/>
                <w:webHidden/>
              </w:rPr>
              <w:fldChar w:fldCharType="begin"/>
            </w:r>
            <w:r>
              <w:rPr>
                <w:noProof/>
                <w:webHidden/>
              </w:rPr>
              <w:instrText xml:space="preserve"> PAGEREF _Toc336427675 \h </w:instrText>
            </w:r>
            <w:r>
              <w:rPr>
                <w:noProof/>
                <w:webHidden/>
              </w:rPr>
            </w:r>
            <w:r>
              <w:rPr>
                <w:noProof/>
                <w:webHidden/>
              </w:rPr>
              <w:fldChar w:fldCharType="separate"/>
            </w:r>
            <w:r>
              <w:rPr>
                <w:noProof/>
                <w:webHidden/>
              </w:rPr>
              <w:t>4</w:t>
            </w:r>
            <w:r>
              <w:rPr>
                <w:noProof/>
                <w:webHidden/>
              </w:rPr>
              <w:fldChar w:fldCharType="end"/>
            </w:r>
          </w:hyperlink>
        </w:p>
        <w:p w:rsidR="002B5826" w:rsidRDefault="002B5826">
          <w:pPr>
            <w:pStyle w:val="TOC3"/>
            <w:tabs>
              <w:tab w:val="right" w:leader="dot" w:pos="9350"/>
            </w:tabs>
            <w:rPr>
              <w:rFonts w:eastAsiaTheme="minorEastAsia"/>
              <w:noProof/>
            </w:rPr>
          </w:pPr>
          <w:hyperlink w:anchor="_Toc336427676" w:history="1">
            <w:r w:rsidRPr="00490972">
              <w:rPr>
                <w:rStyle w:val="Hyperlink"/>
                <w:noProof/>
              </w:rPr>
              <w:t>IMU Boot Initialization</w:t>
            </w:r>
            <w:r>
              <w:rPr>
                <w:noProof/>
                <w:webHidden/>
              </w:rPr>
              <w:tab/>
            </w:r>
            <w:r>
              <w:rPr>
                <w:noProof/>
                <w:webHidden/>
              </w:rPr>
              <w:fldChar w:fldCharType="begin"/>
            </w:r>
            <w:r>
              <w:rPr>
                <w:noProof/>
                <w:webHidden/>
              </w:rPr>
              <w:instrText xml:space="preserve"> PAGEREF _Toc336427676 \h </w:instrText>
            </w:r>
            <w:r>
              <w:rPr>
                <w:noProof/>
                <w:webHidden/>
              </w:rPr>
            </w:r>
            <w:r>
              <w:rPr>
                <w:noProof/>
                <w:webHidden/>
              </w:rPr>
              <w:fldChar w:fldCharType="separate"/>
            </w:r>
            <w:r>
              <w:rPr>
                <w:noProof/>
                <w:webHidden/>
              </w:rPr>
              <w:t>4</w:t>
            </w:r>
            <w:r>
              <w:rPr>
                <w:noProof/>
                <w:webHidden/>
              </w:rPr>
              <w:fldChar w:fldCharType="end"/>
            </w:r>
          </w:hyperlink>
        </w:p>
        <w:p w:rsidR="002B5826" w:rsidRDefault="002B5826">
          <w:pPr>
            <w:pStyle w:val="TOC2"/>
            <w:tabs>
              <w:tab w:val="right" w:leader="dot" w:pos="9350"/>
            </w:tabs>
            <w:rPr>
              <w:rFonts w:eastAsiaTheme="minorEastAsia"/>
              <w:noProof/>
            </w:rPr>
          </w:pPr>
          <w:hyperlink w:anchor="_Toc336427677" w:history="1">
            <w:r w:rsidRPr="00490972">
              <w:rPr>
                <w:rStyle w:val="Hyperlink"/>
                <w:noProof/>
              </w:rPr>
              <w:t>IMU Co-Processor</w:t>
            </w:r>
            <w:r>
              <w:rPr>
                <w:noProof/>
                <w:webHidden/>
              </w:rPr>
              <w:tab/>
            </w:r>
            <w:r>
              <w:rPr>
                <w:noProof/>
                <w:webHidden/>
              </w:rPr>
              <w:fldChar w:fldCharType="begin"/>
            </w:r>
            <w:r>
              <w:rPr>
                <w:noProof/>
                <w:webHidden/>
              </w:rPr>
              <w:instrText xml:space="preserve"> PAGEREF _Toc336427677 \h </w:instrText>
            </w:r>
            <w:r>
              <w:rPr>
                <w:noProof/>
                <w:webHidden/>
              </w:rPr>
            </w:r>
            <w:r>
              <w:rPr>
                <w:noProof/>
                <w:webHidden/>
              </w:rPr>
              <w:fldChar w:fldCharType="separate"/>
            </w:r>
            <w:r>
              <w:rPr>
                <w:noProof/>
                <w:webHidden/>
              </w:rPr>
              <w:t>5</w:t>
            </w:r>
            <w:r>
              <w:rPr>
                <w:noProof/>
                <w:webHidden/>
              </w:rPr>
              <w:fldChar w:fldCharType="end"/>
            </w:r>
          </w:hyperlink>
        </w:p>
        <w:p w:rsidR="002B5826" w:rsidRDefault="002B5826">
          <w:pPr>
            <w:pStyle w:val="TOC1"/>
            <w:tabs>
              <w:tab w:val="right" w:leader="dot" w:pos="9350"/>
            </w:tabs>
            <w:rPr>
              <w:rFonts w:eastAsiaTheme="minorEastAsia"/>
              <w:noProof/>
            </w:rPr>
          </w:pPr>
          <w:hyperlink w:anchor="_Toc336427678" w:history="1">
            <w:r w:rsidRPr="00490972">
              <w:rPr>
                <w:rStyle w:val="Hyperlink"/>
                <w:noProof/>
              </w:rPr>
              <w:t>Navigation Unit</w:t>
            </w:r>
            <w:r>
              <w:rPr>
                <w:noProof/>
                <w:webHidden/>
              </w:rPr>
              <w:tab/>
            </w:r>
            <w:r>
              <w:rPr>
                <w:noProof/>
                <w:webHidden/>
              </w:rPr>
              <w:fldChar w:fldCharType="begin"/>
            </w:r>
            <w:r>
              <w:rPr>
                <w:noProof/>
                <w:webHidden/>
              </w:rPr>
              <w:instrText xml:space="preserve"> PAGEREF _Toc336427678 \h </w:instrText>
            </w:r>
            <w:r>
              <w:rPr>
                <w:noProof/>
                <w:webHidden/>
              </w:rPr>
            </w:r>
            <w:r>
              <w:rPr>
                <w:noProof/>
                <w:webHidden/>
              </w:rPr>
              <w:fldChar w:fldCharType="separate"/>
            </w:r>
            <w:r>
              <w:rPr>
                <w:noProof/>
                <w:webHidden/>
              </w:rPr>
              <w:t>6</w:t>
            </w:r>
            <w:r>
              <w:rPr>
                <w:noProof/>
                <w:webHidden/>
              </w:rPr>
              <w:fldChar w:fldCharType="end"/>
            </w:r>
          </w:hyperlink>
        </w:p>
        <w:p w:rsidR="00586878" w:rsidRDefault="00586878">
          <w:r>
            <w:rPr>
              <w:b/>
              <w:bCs/>
              <w:noProof/>
            </w:rPr>
            <w:fldChar w:fldCharType="end"/>
          </w:r>
        </w:p>
      </w:sdtContent>
    </w:sdt>
    <w:p w:rsidR="00586878" w:rsidRDefault="00586878">
      <w:r>
        <w:br w:type="page"/>
      </w:r>
    </w:p>
    <w:p w:rsidR="000774BB" w:rsidRDefault="00586878" w:rsidP="00586878">
      <w:pPr>
        <w:pStyle w:val="Heading1"/>
      </w:pPr>
      <w:bookmarkStart w:id="0" w:name="_Toc336427670"/>
      <w:r>
        <w:lastRenderedPageBreak/>
        <w:t>Introduction</w:t>
      </w:r>
      <w:bookmarkEnd w:id="0"/>
    </w:p>
    <w:p w:rsidR="00C45B1D" w:rsidRDefault="006071D3" w:rsidP="00C45B1D">
      <w:r>
        <w:t xml:space="preserve">The Hardware systems are the electronics systems that provide Power, Wireless Communications, Environmental Sensors, and Inertial Management Sensors. Through several iterations of research and development the following plan has been devised for the Hardware systems. One thing of note Hardware does not include Mechanical engineering that will fall under its own Charter. However Mechanical and Hardware will need to work together on mount points and potential Magnetic, Inductance and Capacitance interference that the mechanical systems could introduce based on materials used. The sensors used base their calculations on many different environmental factors.  The Compass for one is greatly impacted by magnetic fields as it looks for the strongest magnetic field to find Magnetic north. </w:t>
      </w:r>
      <w:r w:rsidR="005519DA">
        <w:t xml:space="preserve">The motors can be nowhere near the Compass as the inductive magnetic field produced by them will confuse the compass. </w:t>
      </w:r>
    </w:p>
    <w:p w:rsidR="005519DA" w:rsidRDefault="005519DA" w:rsidP="005519DA">
      <w:pPr>
        <w:pStyle w:val="Heading2"/>
      </w:pPr>
      <w:bookmarkStart w:id="1" w:name="_Toc336427671"/>
      <w:r>
        <w:t>Hardware Systems</w:t>
      </w:r>
      <w:bookmarkEnd w:id="1"/>
    </w:p>
    <w:p w:rsidR="005519DA" w:rsidRDefault="005519DA" w:rsidP="005519DA">
      <w:r>
        <w:t>The Hardware systems proposed for the Project Phase Alpha follow:</w:t>
      </w:r>
    </w:p>
    <w:p w:rsidR="005519DA" w:rsidRDefault="00A13F82" w:rsidP="005519DA">
      <w:pPr>
        <w:pStyle w:val="ListParagraph"/>
        <w:numPr>
          <w:ilvl w:val="0"/>
          <w:numId w:val="2"/>
        </w:numPr>
      </w:pPr>
      <w:r>
        <w:t>PD</w:t>
      </w:r>
      <w:r w:rsidR="005519DA">
        <w:t>/PS</w:t>
      </w:r>
      <w:r>
        <w:t xml:space="preserve"> </w:t>
      </w:r>
      <w:r w:rsidR="005519DA">
        <w:t>U</w:t>
      </w:r>
      <w:r>
        <w:t>nit</w:t>
      </w:r>
    </w:p>
    <w:p w:rsidR="005519DA" w:rsidRDefault="00052096" w:rsidP="005519DA">
      <w:pPr>
        <w:pStyle w:val="ListParagraph"/>
        <w:numPr>
          <w:ilvl w:val="0"/>
          <w:numId w:val="2"/>
        </w:numPr>
      </w:pPr>
      <w:r>
        <w:t>Flight Controller</w:t>
      </w:r>
    </w:p>
    <w:p w:rsidR="00052096" w:rsidRDefault="00A13F82" w:rsidP="005519DA">
      <w:pPr>
        <w:pStyle w:val="ListParagraph"/>
        <w:numPr>
          <w:ilvl w:val="0"/>
          <w:numId w:val="2"/>
        </w:numPr>
      </w:pPr>
      <w:r>
        <w:t>Inertial Management Unit (</w:t>
      </w:r>
      <w:r w:rsidR="00052096">
        <w:t>IMU</w:t>
      </w:r>
      <w:r>
        <w:t>)</w:t>
      </w:r>
    </w:p>
    <w:p w:rsidR="00052096" w:rsidRDefault="00052096" w:rsidP="005519DA">
      <w:pPr>
        <w:pStyle w:val="ListParagraph"/>
        <w:numPr>
          <w:ilvl w:val="0"/>
          <w:numId w:val="2"/>
        </w:numPr>
      </w:pPr>
      <w:r>
        <w:t>Navigation Unit</w:t>
      </w:r>
    </w:p>
    <w:p w:rsidR="004F65A4" w:rsidRDefault="004F65A4" w:rsidP="005519DA">
      <w:pPr>
        <w:pStyle w:val="ListParagraph"/>
        <w:numPr>
          <w:ilvl w:val="0"/>
          <w:numId w:val="2"/>
        </w:numPr>
      </w:pPr>
      <w:r>
        <w:t>Wireless Communication Unit</w:t>
      </w:r>
    </w:p>
    <w:p w:rsidR="00052096" w:rsidRDefault="00052096" w:rsidP="00052096">
      <w:r>
        <w:t>The Hardware systems proposed for the Project Phase Bravo follow:</w:t>
      </w:r>
    </w:p>
    <w:p w:rsidR="00052096" w:rsidRDefault="00052096" w:rsidP="005519DA">
      <w:pPr>
        <w:pStyle w:val="ListParagraph"/>
        <w:numPr>
          <w:ilvl w:val="0"/>
          <w:numId w:val="2"/>
        </w:numPr>
      </w:pPr>
      <w:r>
        <w:t>High</w:t>
      </w:r>
      <w:r w:rsidR="00A13F82">
        <w:t xml:space="preserve"> Current</w:t>
      </w:r>
      <w:r>
        <w:t xml:space="preserve"> Power </w:t>
      </w:r>
      <w:r w:rsidR="00A13F82">
        <w:t>Distribution Unit</w:t>
      </w:r>
    </w:p>
    <w:p w:rsidR="00A13F82" w:rsidRDefault="00A13F82" w:rsidP="005519DA">
      <w:pPr>
        <w:pStyle w:val="ListParagraph"/>
        <w:numPr>
          <w:ilvl w:val="0"/>
          <w:numId w:val="2"/>
        </w:numPr>
      </w:pPr>
      <w:r>
        <w:t xml:space="preserve">Balanced Battery Charger </w:t>
      </w:r>
    </w:p>
    <w:p w:rsidR="00A13F82" w:rsidRDefault="00A13F82" w:rsidP="005519DA">
      <w:pPr>
        <w:pStyle w:val="ListParagraph"/>
        <w:numPr>
          <w:ilvl w:val="0"/>
          <w:numId w:val="2"/>
        </w:numPr>
      </w:pPr>
      <w:r>
        <w:t>Enhanced Power Supply Unit</w:t>
      </w:r>
    </w:p>
    <w:p w:rsidR="003B4207" w:rsidRDefault="003B4207" w:rsidP="005519DA">
      <w:pPr>
        <w:pStyle w:val="ListParagraph"/>
        <w:numPr>
          <w:ilvl w:val="0"/>
          <w:numId w:val="2"/>
        </w:numPr>
      </w:pPr>
      <w:r>
        <w:t>Enhanced Navigational Unit</w:t>
      </w:r>
    </w:p>
    <w:p w:rsidR="003B4207" w:rsidRDefault="003B4207" w:rsidP="003B4207">
      <w:pPr>
        <w:pStyle w:val="ListParagraph"/>
        <w:numPr>
          <w:ilvl w:val="0"/>
          <w:numId w:val="2"/>
        </w:numPr>
      </w:pPr>
      <w:r>
        <w:t>Enhanced Inertial Management Unit (IMU)</w:t>
      </w:r>
    </w:p>
    <w:p w:rsidR="00A13F82" w:rsidRDefault="00A13F82" w:rsidP="005519DA">
      <w:pPr>
        <w:pStyle w:val="ListParagraph"/>
        <w:numPr>
          <w:ilvl w:val="0"/>
          <w:numId w:val="2"/>
        </w:numPr>
      </w:pPr>
      <w:r>
        <w:t>Custom High Current Electronic Speed Controller(ESC) Units</w:t>
      </w:r>
    </w:p>
    <w:p w:rsidR="00052096" w:rsidRDefault="00052096" w:rsidP="005519DA">
      <w:pPr>
        <w:pStyle w:val="ListParagraph"/>
        <w:numPr>
          <w:ilvl w:val="0"/>
          <w:numId w:val="2"/>
        </w:numPr>
      </w:pPr>
      <w:r>
        <w:t>Proximity Detection Unit</w:t>
      </w:r>
    </w:p>
    <w:p w:rsidR="00052096" w:rsidRDefault="00052096" w:rsidP="005519DA">
      <w:pPr>
        <w:pStyle w:val="ListParagraph"/>
        <w:numPr>
          <w:ilvl w:val="0"/>
          <w:numId w:val="2"/>
        </w:numPr>
      </w:pPr>
      <w:r>
        <w:t>Orientation Lighting System</w:t>
      </w:r>
    </w:p>
    <w:p w:rsidR="00052096" w:rsidRDefault="00052096" w:rsidP="00052096">
      <w:r>
        <w:t>The Hardware systems proposed for the Project Phase Charley follow:</w:t>
      </w:r>
    </w:p>
    <w:p w:rsidR="003B4207" w:rsidRDefault="003B4207" w:rsidP="00052096">
      <w:pPr>
        <w:pStyle w:val="ListParagraph"/>
        <w:numPr>
          <w:ilvl w:val="0"/>
          <w:numId w:val="2"/>
        </w:numPr>
      </w:pPr>
      <w:r>
        <w:t>Dashboard Unit</w:t>
      </w:r>
    </w:p>
    <w:p w:rsidR="00052096" w:rsidRDefault="00052096" w:rsidP="00052096">
      <w:pPr>
        <w:pStyle w:val="ListParagraph"/>
        <w:numPr>
          <w:ilvl w:val="0"/>
          <w:numId w:val="2"/>
        </w:numPr>
      </w:pPr>
      <w:r>
        <w:t>FM Radio with RBMS</w:t>
      </w:r>
    </w:p>
    <w:p w:rsidR="00052096" w:rsidRDefault="00052096" w:rsidP="00052096">
      <w:pPr>
        <w:pStyle w:val="ListParagraph"/>
        <w:numPr>
          <w:ilvl w:val="0"/>
          <w:numId w:val="2"/>
        </w:numPr>
      </w:pPr>
      <w:r>
        <w:t>Orientation Lighting System</w:t>
      </w:r>
    </w:p>
    <w:p w:rsidR="00A13F82" w:rsidRDefault="00052096" w:rsidP="00A13F82">
      <w:pPr>
        <w:pStyle w:val="Heading1"/>
      </w:pPr>
      <w:r>
        <w:br w:type="page"/>
      </w:r>
      <w:bookmarkStart w:id="2" w:name="_Toc336427672"/>
      <w:r w:rsidR="00A13F82">
        <w:lastRenderedPageBreak/>
        <w:t>PD/PS Unit</w:t>
      </w:r>
      <w:bookmarkEnd w:id="2"/>
    </w:p>
    <w:p w:rsidR="00A13F82" w:rsidRDefault="00A13F82" w:rsidP="00A13F82">
      <w:r>
        <w:t>The Power Distribution and Power Supply Unit provide the input from the Li Poly batteries and produce an output of 1.8v, 3.3v, and 5V DC voltages at 800ma to power the other hardware systems.</w:t>
      </w:r>
    </w:p>
    <w:p w:rsidR="00A13F82" w:rsidRDefault="00A13F82" w:rsidP="00A13F82">
      <w:pPr>
        <w:pStyle w:val="Heading1"/>
      </w:pPr>
      <w:bookmarkStart w:id="3" w:name="_Toc336427673"/>
      <w:r w:rsidRPr="00A13F82">
        <w:t>Flight Controller</w:t>
      </w:r>
      <w:bookmarkEnd w:id="3"/>
    </w:p>
    <w:p w:rsidR="00A13F82" w:rsidRDefault="00CC5C64" w:rsidP="00A13F82">
      <w:r>
        <w:rPr>
          <w:noProof/>
        </w:rPr>
        <mc:AlternateContent>
          <mc:Choice Requires="wps">
            <w:drawing>
              <wp:anchor distT="0" distB="0" distL="114300" distR="114300" simplePos="0" relativeHeight="251663360" behindDoc="0" locked="0" layoutInCell="1" allowOverlap="1" wp14:anchorId="23EF330E" wp14:editId="2A865AD5">
                <wp:simplePos x="0" y="0"/>
                <wp:positionH relativeFrom="column">
                  <wp:posOffset>4224020</wp:posOffset>
                </wp:positionH>
                <wp:positionV relativeFrom="paragraph">
                  <wp:posOffset>1627505</wp:posOffset>
                </wp:positionV>
                <wp:extent cx="162052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620520" cy="635"/>
                        </a:xfrm>
                        <a:prstGeom prst="rect">
                          <a:avLst/>
                        </a:prstGeom>
                        <a:solidFill>
                          <a:prstClr val="white"/>
                        </a:solidFill>
                        <a:ln>
                          <a:noFill/>
                        </a:ln>
                        <a:effectLst/>
                      </wps:spPr>
                      <wps:txbx>
                        <w:txbxContent>
                          <w:p w:rsidR="000774BB" w:rsidRPr="0014595A" w:rsidRDefault="000774BB" w:rsidP="00CC5C64">
                            <w:pPr>
                              <w:pStyle w:val="Caption"/>
                              <w:rPr>
                                <w:noProof/>
                              </w:rPr>
                            </w:pPr>
                            <w:r>
                              <w:t xml:space="preserve">Figure </w:t>
                            </w:r>
                            <w:fldSimple w:instr=" SEQ Figure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 o:spid="_x0000_s1036" type="#_x0000_t202" style="position:absolute;margin-left:332.6pt;margin-top:128.15pt;width:127.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" stroked="f">
                <v:textbox style="mso-fit-shape-to-text:t" inset="0,0,0,0">
                  <w:txbxContent>
                    <w:p w:rsidR="000774BB" w:rsidRPr="0014595A" w:rsidRDefault="000774BB" w:rsidP="00CC5C64">
                      <w:pPr>
                        <w:pStyle w:val="Caption"/>
                        <w:rPr>
                          <w:noProof/>
                        </w:rPr>
                      </w:pPr>
                      <w:r>
                        <w:t xml:space="preserve">Figure </w:t>
                      </w:r>
                      <w:fldSimple w:instr=" SEQ Figure \* ARABIC ">
                        <w:r>
                          <w:rPr>
                            <w:noProof/>
                          </w:rPr>
                          <w:t>1</w:t>
                        </w:r>
                      </w:fldSimple>
                    </w:p>
                  </w:txbxContent>
                </v:textbox>
                <w10:wrap type="square"/>
              </v:shape>
            </w:pict>
          </mc:Fallback>
        </mc:AlternateContent>
      </w:r>
      <w:r w:rsidR="00941073">
        <w:rPr>
          <w:noProof/>
        </w:rPr>
        <w:drawing>
          <wp:anchor distT="0" distB="0" distL="114300" distR="114300" simplePos="0" relativeHeight="251661312" behindDoc="0" locked="0" layoutInCell="1" allowOverlap="1" wp14:anchorId="10581453" wp14:editId="1E106ED3">
            <wp:simplePos x="0" y="0"/>
            <wp:positionH relativeFrom="column">
              <wp:posOffset>4224020</wp:posOffset>
            </wp:positionH>
            <wp:positionV relativeFrom="paragraph">
              <wp:posOffset>436245</wp:posOffset>
            </wp:positionV>
            <wp:extent cx="1620520" cy="1134110"/>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axis.gif"/>
                    <pic:cNvPicPr/>
                  </pic:nvPicPr>
                  <pic:blipFill>
                    <a:blip r:embed="rId11">
                      <a:extLst>
                        <a:ext uri="{28A0092B-C50C-407E-A947-70E740481C1C}">
                          <a14:useLocalDpi xmlns:a14="http://schemas.microsoft.com/office/drawing/2010/main" val="0"/>
                        </a:ext>
                      </a:extLst>
                    </a:blip>
                    <a:stretch>
                      <a:fillRect/>
                    </a:stretch>
                  </pic:blipFill>
                  <pic:spPr>
                    <a:xfrm>
                      <a:off x="0" y="0"/>
                      <a:ext cx="1620520" cy="1134110"/>
                    </a:xfrm>
                    <a:prstGeom prst="rect">
                      <a:avLst/>
                    </a:prstGeom>
                  </pic:spPr>
                </pic:pic>
              </a:graphicData>
            </a:graphic>
            <wp14:sizeRelH relativeFrom="page">
              <wp14:pctWidth>0</wp14:pctWidth>
            </wp14:sizeRelH>
            <wp14:sizeRelV relativeFrom="page">
              <wp14:pctHeight>0</wp14:pctHeight>
            </wp14:sizeRelV>
          </wp:anchor>
        </w:drawing>
      </w:r>
      <w:r w:rsidR="00A13F82">
        <w:t xml:space="preserve">The Flight Controller provides the logic to control the motors providing a stable flight. </w:t>
      </w:r>
      <w:proofErr w:type="gramStart"/>
      <w:r w:rsidR="00A13F82">
        <w:t>It’s</w:t>
      </w:r>
      <w:proofErr w:type="gramEnd"/>
      <w:r w:rsidR="00A13F82">
        <w:t xml:space="preserve"> primary job it to read the IMU sensor data and calculate the optimum speed each motor should be turning at to maintain a smooth and stable flight. In addition to reading the data from the IMU it also gets offset signals to insure the vehicle moves to the intended Waypoint. There are four analog voltages sent from the Navigation Unit. Each voltage ranges from 0 to 3.3V DC. </w:t>
      </w:r>
      <w:r w:rsidR="00D4484E">
        <w:t xml:space="preserve">With the exception of throttle the middle voltage of 1.65v DC is stable. Throttle goes from 0V DC motor Shutdown to 3.3V DC full throttle.  The other three analog signals are Pitch, Roll, and Yaw. </w:t>
      </w:r>
      <w:r w:rsidR="00941073">
        <w:t xml:space="preserve">As shown in </w:t>
      </w:r>
      <w:r>
        <w:t>figure 1</w:t>
      </w:r>
      <w:r w:rsidR="00941073">
        <w:t xml:space="preserve"> to the right Pitch is the direction of travel that indicates if the vehicles is forward facing direction is pointed towards the ground or to the sky. Also shown in </w:t>
      </w:r>
      <w:r>
        <w:t xml:space="preserve">figure 1 </w:t>
      </w:r>
      <w:r w:rsidR="00941073">
        <w:t xml:space="preserve">is Roll which is the amount of left to right angling meaning is the left or right side pointed toward the ground and by how much. Third is Yaw; Yaw is like a flat amount of spin. The best way to describe it is a Top. A top stays level at a High Yaw in either direction. Now that would sicken a passenger of the vehicle so our goal is to keep yaw at a minimum except during heading changes. In fact the smoothest maneuver for a passenger would be a slight yaw rate to the right or left. In an airplane forward </w:t>
      </w:r>
      <w:r>
        <w:t>momentum</w:t>
      </w:r>
      <w:r w:rsidR="00941073">
        <w:t xml:space="preserve"> is achieved </w:t>
      </w:r>
      <w:r>
        <w:t>typically</w:t>
      </w:r>
      <w:r w:rsidR="00941073">
        <w:t xml:space="preserve"> through 0</w:t>
      </w:r>
      <w:r w:rsidR="00941073" w:rsidRPr="00941073">
        <w:rPr>
          <w:vertAlign w:val="superscript"/>
        </w:rPr>
        <w:t>o</w:t>
      </w:r>
      <w:r w:rsidR="00941073">
        <w:t xml:space="preserve"> Pitch, Roll and Yaw. In </w:t>
      </w:r>
      <w:r>
        <w:t xml:space="preserve">our vehicle </w:t>
      </w:r>
      <w:r w:rsidR="00941073">
        <w:t xml:space="preserve">that is not the case by adjusting the pitch slightly forward the vehicle would have </w:t>
      </w:r>
      <w:r>
        <w:t>its</w:t>
      </w:r>
      <w:r w:rsidR="00941073">
        <w:t xml:space="preserve"> thrust to move forward. </w:t>
      </w:r>
      <w:r w:rsidR="00316129">
        <w:t xml:space="preserve">We could use a slight roll by itself and the vehicle would move in direction of the roll. A Combination of Roll and Pitch would allow continued forward momentum but alter the heading.  </w:t>
      </w:r>
      <w:r w:rsidR="00257150">
        <w:t xml:space="preserve">The flight controller accepts these signals and applies offsets to the stable flight speeds based on the IMU. </w:t>
      </w:r>
    </w:p>
    <w:p w:rsidR="00257150" w:rsidRDefault="00257150" w:rsidP="00257150"/>
    <w:p w:rsidR="003B4207" w:rsidRDefault="003B4207">
      <w:pPr>
        <w:rPr>
          <w:rFonts w:asciiTheme="majorHAnsi" w:eastAsiaTheme="majorEastAsia" w:hAnsiTheme="majorHAnsi" w:cstheme="majorBidi"/>
          <w:b/>
          <w:bCs/>
          <w:color w:val="0292DF" w:themeColor="accent1" w:themeShade="BF"/>
          <w:sz w:val="28"/>
          <w:szCs w:val="28"/>
        </w:rPr>
      </w:pPr>
      <w:r>
        <w:br w:type="page"/>
      </w:r>
    </w:p>
    <w:p w:rsidR="00257150" w:rsidRDefault="00257150" w:rsidP="00257150">
      <w:pPr>
        <w:pStyle w:val="Heading1"/>
      </w:pPr>
      <w:bookmarkStart w:id="4" w:name="_Toc336427674"/>
      <w:r>
        <w:lastRenderedPageBreak/>
        <w:t>Inertial Management Unit (IMU)</w:t>
      </w:r>
      <w:bookmarkEnd w:id="4"/>
    </w:p>
    <w:p w:rsidR="007F4B98" w:rsidRDefault="00257150" w:rsidP="00052096">
      <w:r>
        <w:t xml:space="preserve">The inertial management unit or IMU provides many sensors to both the flight controller and the Navigation Unit. </w:t>
      </w:r>
      <w:r w:rsidR="003B4207">
        <w:t>There are two primary sensors in the IMU a 3 Axis Gyro and a 3Axis Accelerometer.  The 3 Axis Gyro provides the Flight controller with information about the Rate of Pitch, Roll and Yaw. The X axis tells us Pitch, the Y axis is Roll, and the Y axis is Yaw. The 3 Axis tells us based on our Pitch, Roll, and Yaw the amount of g forces in X,</w:t>
      </w:r>
      <w:r w:rsidR="00C534E9">
        <w:t xml:space="preserve"> </w:t>
      </w:r>
      <w:r w:rsidR="003B4207">
        <w:t>Y,</w:t>
      </w:r>
      <w:r w:rsidR="00C534E9">
        <w:t xml:space="preserve"> </w:t>
      </w:r>
      <w:r w:rsidR="003B4207">
        <w:t xml:space="preserve">Z. In a stable Hover a stable flight would attempt to keep all three at 0g. This is not likely a true situation. In a flat parallel to the ground Hover the Z axis tells us if we are ascending or descending. </w:t>
      </w:r>
      <w:r w:rsidR="00893B36">
        <w:t>Meaning</w:t>
      </w:r>
      <w:r w:rsidR="003B4207">
        <w:t xml:space="preserve"> we </w:t>
      </w:r>
      <w:r w:rsidR="00893B36">
        <w:t xml:space="preserve">are </w:t>
      </w:r>
      <w:r w:rsidR="003B4207">
        <w:t xml:space="preserve">going higher or Lower in altitude. The X Axis tells us if we are moving forward or backwards. And the Y Axis tells us if we are moving to either side. </w:t>
      </w:r>
    </w:p>
    <w:p w:rsidR="007F4B98" w:rsidRDefault="003B4207" w:rsidP="00052096">
      <w:r>
        <w:t>Additionally the IMU has a Barometer. The Barometer translates to a</w:t>
      </w:r>
      <w:r w:rsidR="000774BB">
        <w:t>n</w:t>
      </w:r>
      <w:r>
        <w:t xml:space="preserve"> Altimeter. Air pressure changes as we increase altitude. Based on temperature also provided by the Barometer we can calculate our altitude and allow the Flight controller and Navigation Units maintain </w:t>
      </w:r>
      <w:r w:rsidR="00316CAF">
        <w:t xml:space="preserve">a consistent Altitude.  </w:t>
      </w:r>
    </w:p>
    <w:p w:rsidR="00052096" w:rsidRDefault="00316CAF" w:rsidP="00052096">
      <w:r>
        <w:t xml:space="preserve">The IMU also contains a 3Axis Tilt Compensated </w:t>
      </w:r>
      <w:r w:rsidRPr="00316CAF">
        <w:t>Magnetometer</w:t>
      </w:r>
      <w:r>
        <w:t xml:space="preserve"> or Compass. The Magnetometer provides us wi</w:t>
      </w:r>
      <w:r w:rsidR="007F4B98">
        <w:t xml:space="preserve">th a measure of </w:t>
      </w:r>
      <w:r w:rsidR="007F4B98" w:rsidRPr="007F4B98">
        <w:t>Lorentz force</w:t>
      </w:r>
      <w:r w:rsidR="007F4B98">
        <w:t xml:space="preserve">. </w:t>
      </w:r>
      <w:r w:rsidR="007F4B98" w:rsidRPr="007F4B98">
        <w:t>Lorentz force</w:t>
      </w:r>
      <w:r w:rsidR="007F4B98">
        <w:t xml:space="preserve"> is</w:t>
      </w:r>
      <w:r w:rsidR="007F4B98" w:rsidRPr="007F4B98">
        <w:t xml:space="preserve"> the force on a point charge due to electromagnetic fields. If a particle of charge q moves with velocity v in the presence of an electric field E and a magnetic field B, then it will experience a force</w:t>
      </w:r>
      <w:r w:rsidR="007F4B98">
        <w:t xml:space="preserve">. By taking all three measurements from the </w:t>
      </w:r>
      <w:r w:rsidR="007F4B98" w:rsidRPr="00316CAF">
        <w:t>Magnetometer</w:t>
      </w:r>
      <w:r w:rsidR="007F4B98">
        <w:t xml:space="preserve"> and combining them with the integrated 3 Axis Accelerometer in the Chip we can derive an accurate heading based on where Magnetic North is. One item of note is that if we want to calculate a true north vs. magnetic north heading we can apply an offset published yearly. The Phase Alpha version of the IMU will not take that information into account and will simply use the Magnetic north as a Point of reference. Magnetic north shifts annually based on variables outside the planet. Solar flares and weather patterns do alter it. However the deviation is not enough to have an effect on the Alpha Phase. </w:t>
      </w:r>
    </w:p>
    <w:p w:rsidR="00052096" w:rsidRDefault="00C534E9" w:rsidP="00052096">
      <w:r>
        <w:t xml:space="preserve">While not technically a Sensor the IMU also contains a GPS receiver. The GPS receiver serves many navigational purposes however it also provides a great deal of information that can be used by the Communication Unit, Flight Controller Unit and can provide a time reference for all systems that get data from the IMU. We get Current Latitude, Longitude and Calculated Altitude from the GPS as well is a Forward speed and heading. </w:t>
      </w:r>
    </w:p>
    <w:p w:rsidR="00C534E9" w:rsidRDefault="00C534E9" w:rsidP="00C534E9">
      <w:pPr>
        <w:pStyle w:val="Heading2"/>
      </w:pPr>
      <w:bookmarkStart w:id="5" w:name="_Toc336427675"/>
      <w:r>
        <w:t>IMU SPI Master</w:t>
      </w:r>
      <w:bookmarkEnd w:id="5"/>
    </w:p>
    <w:p w:rsidR="00C534E9" w:rsidRDefault="00C534E9" w:rsidP="00C534E9">
      <w:r>
        <w:t xml:space="preserve">The IMU will communicate with </w:t>
      </w:r>
      <w:r w:rsidR="00332F33">
        <w:t>connected</w:t>
      </w:r>
      <w:r>
        <w:t xml:space="preserve"> systems over SPI as the Master. This might seem backwards given that each of the connected systems might need data at different times. However the IMU </w:t>
      </w:r>
      <w:r w:rsidR="00332F33">
        <w:t xml:space="preserve">Micro Controller will make this a huge consideration in how often it communications with each connected sub system.  </w:t>
      </w:r>
    </w:p>
    <w:p w:rsidR="00332F33" w:rsidRDefault="00332F33" w:rsidP="00332F33">
      <w:pPr>
        <w:pStyle w:val="Heading3"/>
      </w:pPr>
      <w:bookmarkStart w:id="6" w:name="_Toc336427676"/>
      <w:r>
        <w:t>IMU Boot Initialization</w:t>
      </w:r>
      <w:bookmarkEnd w:id="6"/>
    </w:p>
    <w:p w:rsidR="00332F33" w:rsidRDefault="00332F33" w:rsidP="00332F33">
      <w:r>
        <w:t>On boot after a 5 Second delay the IMU will query each connected system to determine first who is connected to the Carrier Select Pin</w:t>
      </w:r>
      <w:r w:rsidR="00871657">
        <w:t xml:space="preserve"> </w:t>
      </w:r>
      <w:r>
        <w:t xml:space="preserve">(CS), update Rate needed, and what Values the connected </w:t>
      </w:r>
      <w:r>
        <w:lastRenderedPageBreak/>
        <w:t xml:space="preserve">system needs. Based on the connected systems Timers will be setup to feed data based on the rate of data. </w:t>
      </w:r>
      <w:r w:rsidR="00871657">
        <w:t xml:space="preserve">However because the Flight Controller needs the highest rate of IMU data the IMU will set a priority for the Flight Controller to get the latest data. </w:t>
      </w:r>
    </w:p>
    <w:p w:rsidR="00871657" w:rsidRDefault="00871657" w:rsidP="00871657">
      <w:pPr>
        <w:pStyle w:val="Heading2"/>
      </w:pPr>
      <w:bookmarkStart w:id="7" w:name="_Toc336427677"/>
      <w:r>
        <w:t>IMU Co-Processor</w:t>
      </w:r>
      <w:bookmarkEnd w:id="7"/>
    </w:p>
    <w:p w:rsidR="003D5EFE" w:rsidRDefault="00871657" w:rsidP="003D5EFE">
      <w:r>
        <w:t xml:space="preserve">Because the IMU is talking to all the sensors it performs a bit of Math Co-Processing by offloading the calculations the Primary processor would normally handle off the sensor data. The IMU will send the Calculated Data instead of the Raw Sensor Data. For example the </w:t>
      </w:r>
      <w:r w:rsidRPr="00316CAF">
        <w:t>Magnetometer</w:t>
      </w:r>
      <w:r>
        <w:t xml:space="preserve"> only provides the basic </w:t>
      </w:r>
      <w:r w:rsidRPr="007F4B98">
        <w:t>Lorentz force</w:t>
      </w:r>
      <w:r>
        <w:t xml:space="preserve"> reading and does not provide a true heading the Navigational and Flight Control systems would need to calculate a heading based on those </w:t>
      </w:r>
      <w:r w:rsidR="003D5EFE">
        <w:t>readings. By off-</w:t>
      </w:r>
      <w:r>
        <w:t xml:space="preserve">loading the calculation </w:t>
      </w:r>
      <w:r w:rsidR="003D5EFE">
        <w:t xml:space="preserve">the IMU takes load of the other systems allows them to focus on the data they really need. This does not mean that the raw sensor data cannot be sent it simply means that it is not the default method of retrieving the data. </w:t>
      </w:r>
    </w:p>
    <w:p w:rsidR="003D5EFE" w:rsidRDefault="003D5EFE" w:rsidP="003D5EFE"/>
    <w:p w:rsidR="00D43F62" w:rsidRDefault="00D43F62">
      <w:pPr>
        <w:rPr>
          <w:rFonts w:asciiTheme="majorHAnsi" w:eastAsiaTheme="majorEastAsia" w:hAnsiTheme="majorHAnsi" w:cstheme="majorBidi"/>
          <w:b/>
          <w:bCs/>
          <w:color w:val="0292DF" w:themeColor="accent1" w:themeShade="BF"/>
          <w:sz w:val="28"/>
          <w:szCs w:val="28"/>
        </w:rPr>
      </w:pPr>
      <w:r>
        <w:br w:type="page"/>
      </w:r>
    </w:p>
    <w:p w:rsidR="003D5EFE" w:rsidRDefault="003D5EFE" w:rsidP="003D5EFE">
      <w:pPr>
        <w:pStyle w:val="Heading1"/>
      </w:pPr>
      <w:bookmarkStart w:id="8" w:name="_Toc336427678"/>
      <w:r>
        <w:lastRenderedPageBreak/>
        <w:t>Navigation Unit</w:t>
      </w:r>
      <w:bookmarkEnd w:id="8"/>
    </w:p>
    <w:p w:rsidR="003D5EFE" w:rsidRDefault="003D5EFE" w:rsidP="003D5EFE">
      <w:r>
        <w:t>The Navigation unit is an integral portion of the vehicle. It really makes achieving one of the Primary Directives of the Project possible. Our ability to simply put in a destination and the vehicle handles the rest is where the Navigation Unit comes in. It takes information from the IMU, Communications, and the Collision Avoidance Unit and sends signals to the Flight Controller to control the direction</w:t>
      </w:r>
      <w:r w:rsidR="00D43F62">
        <w:t>,</w:t>
      </w:r>
      <w:r>
        <w:t xml:space="preserve"> speed and </w:t>
      </w:r>
      <w:r w:rsidR="00D43F62">
        <w:t>a</w:t>
      </w:r>
      <w:r>
        <w:t xml:space="preserve">ltitude of flight. </w:t>
      </w:r>
    </w:p>
    <w:p w:rsidR="002B5826" w:rsidRDefault="00D43F62" w:rsidP="003D5EFE">
      <w:r>
        <w:t xml:space="preserve">The Navigation Unit contains a level of storage that allows the unit to remember locations or Way Points. Then a waypoint can be recalled as a destination. The Navigation Unit works closely with the Communications Unit, IMU and Flight Controller. </w:t>
      </w:r>
      <w:r w:rsidR="002B5826">
        <w:t xml:space="preserve">As an SPI Slave to the IMU it is feed Heading and GPS data. </w:t>
      </w:r>
    </w:p>
    <w:p w:rsidR="00D43F62" w:rsidRPr="003D5EFE" w:rsidRDefault="000774BB" w:rsidP="002B5826">
      <w:pPr>
        <w:pStyle w:val="Heading1"/>
      </w:pPr>
      <w:r>
        <w:t xml:space="preserve">Wireless </w:t>
      </w:r>
      <w:r w:rsidR="002B5826">
        <w:t xml:space="preserve">Communications Unit </w:t>
      </w:r>
    </w:p>
    <w:p w:rsidR="003D5EFE" w:rsidRDefault="002B5826" w:rsidP="00871657">
      <w:r>
        <w:t xml:space="preserve">The Communications Unit is a hardware Component for the Navigational Unit’s Communications Module. The Communications Unit’s Software elements are </w:t>
      </w:r>
      <w:proofErr w:type="gramStart"/>
      <w:r>
        <w:t>Covered</w:t>
      </w:r>
      <w:proofErr w:type="gramEnd"/>
      <w:r>
        <w:t xml:space="preserve"> under the Communication Charter. However from a hardware stand point it makes use of an off the shelf Transceiver Module that controls the Data Reliability and Transmission. However there is a Board that is designed to interface the </w:t>
      </w:r>
      <w:proofErr w:type="spellStart"/>
      <w:r>
        <w:t>XBee</w:t>
      </w:r>
      <w:proofErr w:type="spellEnd"/>
      <w:r>
        <w:t xml:space="preserve"> Transceiver Module and the Navigational Unit. This board provides LED indicators and connections via 9600 Baud Serial communications. An of</w:t>
      </w:r>
      <w:r w:rsidR="000774BB">
        <w:t>f</w:t>
      </w:r>
      <w:r>
        <w:t xml:space="preserve"> the shelf solution might be </w:t>
      </w:r>
      <w:proofErr w:type="spellStart"/>
      <w:r>
        <w:t>Sparkfun</w:t>
      </w:r>
      <w:r w:rsidR="000774BB">
        <w:t>’</w:t>
      </w:r>
      <w:r>
        <w:t>s</w:t>
      </w:r>
      <w:proofErr w:type="spellEnd"/>
      <w:r>
        <w:t xml:space="preserve"> </w:t>
      </w:r>
      <w:r w:rsidR="00365E34">
        <w:t>“</w:t>
      </w:r>
      <w:proofErr w:type="spellStart"/>
      <w:r w:rsidR="00365E34" w:rsidRPr="00365E34">
        <w:t>XBee</w:t>
      </w:r>
      <w:proofErr w:type="spellEnd"/>
      <w:r w:rsidR="00365E34" w:rsidRPr="00365E34">
        <w:t xml:space="preserve"> Explorer Regulated</w:t>
      </w:r>
      <w:r w:rsidR="00365E34">
        <w:t xml:space="preserve">” Breakout Board. </w:t>
      </w:r>
    </w:p>
    <w:p w:rsidR="0095647F" w:rsidRDefault="0095647F" w:rsidP="0095647F">
      <w:pPr>
        <w:pStyle w:val="Heading1"/>
      </w:pPr>
      <w:r>
        <w:t>Phase Bravo and Charley Hardware Units</w:t>
      </w:r>
    </w:p>
    <w:p w:rsidR="0095647F" w:rsidRPr="0095647F" w:rsidRDefault="0095647F" w:rsidP="0095647F">
      <w:r>
        <w:t xml:space="preserve">To define the Specifications of the Modules in Phase Bravo and Charley would be premature at this point; particularly with regard to the PD/PS Unit. Findings and engineering needs for the Power will depend on components chosen. Scaling up the project to the level required in Phase Bravo and Charley will require some considerable thought. I can say that more redundant systems will be required as well as a greater current Power Distribution unit will be needed. </w:t>
      </w:r>
      <w:bookmarkStart w:id="9" w:name="_GoBack"/>
      <w:bookmarkEnd w:id="9"/>
    </w:p>
    <w:sectPr w:rsidR="0095647F" w:rsidRPr="0095647F" w:rsidSect="00864F54">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5C40" w:rsidRDefault="00055C40" w:rsidP="00586878">
      <w:pPr>
        <w:spacing w:after="0" w:line="240" w:lineRule="auto"/>
      </w:pPr>
      <w:r>
        <w:separator/>
      </w:r>
    </w:p>
  </w:endnote>
  <w:endnote w:type="continuationSeparator" w:id="0">
    <w:p w:rsidR="00055C40" w:rsidRDefault="00055C40" w:rsidP="00586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plified Arabic Fixed">
    <w:panose1 w:val="02070309020205020404"/>
    <w:charset w:val="00"/>
    <w:family w:val="modern"/>
    <w:pitch w:val="fixed"/>
    <w:sig w:usb0="00002003" w:usb1="00000000" w:usb2="00000000"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74BB" w:rsidRDefault="000774BB">
    <w:pPr>
      <w:pStyle w:val="Foote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D8665A" w:rsidRPr="00D8665A">
      <w:rPr>
        <w:rFonts w:asciiTheme="majorHAnsi" w:eastAsiaTheme="majorEastAsia" w:hAnsiTheme="majorHAnsi" w:cstheme="majorBidi"/>
        <w:noProof/>
      </w:rPr>
      <w:t>5</w:t>
    </w:r>
    <w:r>
      <w:rPr>
        <w:rFonts w:asciiTheme="majorHAnsi" w:eastAsiaTheme="majorEastAsia" w:hAnsiTheme="majorHAnsi" w:cstheme="majorBidi"/>
        <w:noProof/>
      </w:rPr>
      <w:fldChar w:fldCharType="end"/>
    </w:r>
    <w:r>
      <w:rPr>
        <w:noProof/>
      </w:rPr>
      <mc:AlternateContent>
        <mc:Choice Requires="wpg">
          <w:drawing>
            <wp:anchor distT="0" distB="0" distL="114300" distR="114300" simplePos="0" relativeHeight="251663360" behindDoc="0" locked="0" layoutInCell="0" allowOverlap="1" wp14:editId="2AE8004F">
              <wp:simplePos x="0" y="0"/>
              <wp:positionH relativeFrom="page">
                <wp:align>center</wp:align>
              </wp:positionH>
              <wp:positionV relativeFrom="page">
                <wp:align>bottom</wp:align>
              </wp:positionV>
              <wp:extent cx="7756989" cy="822960"/>
              <wp:effectExtent l="0" t="0" r="19050" b="635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989"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id="Group 441" o:spid="_x0000_s1026" style="position:absolute;margin-left:0;margin-top:0;width:610.8pt;height:64.8pt;flip:y;z-index:251663360;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Vaf0klwMAAJ8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r>
      <w:rPr>
        <w:noProof/>
      </w:rPr>
      <mc:AlternateContent>
        <mc:Choice Requires="wps">
          <w:drawing>
            <wp:anchor distT="0" distB="0" distL="114300" distR="114300" simplePos="0" relativeHeight="251665408" behindDoc="0" locked="0" layoutInCell="1" allowOverlap="1" wp14:editId="668566E9">
              <wp:simplePos x="0" y="0"/>
              <wp:positionH relativeFrom="leftMargin">
                <wp:align>center</wp:align>
              </wp:positionH>
              <wp:positionV relativeFrom="page">
                <wp:align>bottom</wp:align>
              </wp:positionV>
              <wp:extent cx="90805" cy="822960"/>
              <wp:effectExtent l="0" t="0" r="4445" b="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4" o:spid="_x0000_s1026" style="position:absolute;margin-left:0;margin-top:0;width:7.15pt;height:64.8pt;z-index:25166540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fillcolor="#f5c040 [3208]" strokecolor="#31b6fd [3204]">
              <w10:wrap anchorx="margin" anchory="page"/>
            </v:rect>
          </w:pict>
        </mc:Fallback>
      </mc:AlternateContent>
    </w:r>
    <w:r>
      <w:rPr>
        <w:noProof/>
      </w:rPr>
      <mc:AlternateContent>
        <mc:Choice Requires="wps">
          <w:drawing>
            <wp:anchor distT="0" distB="0" distL="114300" distR="114300" simplePos="0" relativeHeight="251664384" behindDoc="0" locked="0" layoutInCell="1" allowOverlap="1" wp14:editId="423BEB10">
              <wp:simplePos x="0" y="0"/>
              <wp:positionH relativeFrom="rightMargin">
                <wp:align>center</wp:align>
              </wp:positionH>
              <wp:positionV relativeFrom="page">
                <wp:align>bottom</wp:align>
              </wp:positionV>
              <wp:extent cx="91440" cy="822960"/>
              <wp:effectExtent l="0" t="0" r="3810" b="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5" o:spid="_x0000_s1026" style="position:absolute;margin-left:0;margin-top:0;width:7.2pt;height:64.8pt;z-index:251664384;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fillcolor="#f5c040 [3208]" strokecolor="#31b6fd [3204]">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5C40" w:rsidRDefault="00055C40" w:rsidP="00586878">
      <w:pPr>
        <w:spacing w:after="0" w:line="240" w:lineRule="auto"/>
      </w:pPr>
      <w:r>
        <w:separator/>
      </w:r>
    </w:p>
  </w:footnote>
  <w:footnote w:type="continuationSeparator" w:id="0">
    <w:p w:rsidR="00055C40" w:rsidRDefault="00055C40" w:rsidP="005868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Title"/>
      <w:id w:val="536411716"/>
      <w:dataBinding w:prefixMappings="xmlns:ns0='http://schemas.openxmlformats.org/package/2006/metadata/core-properties' xmlns:ns1='http://purl.org/dc/elements/1.1/'" w:xpath="/ns0:coreProperties[1]/ns1:title[1]" w:storeItemID="{6C3C8BC8-F283-45AE-878A-BAB7291924A1}"/>
      <w:text/>
    </w:sdtPr>
    <w:sdtContent>
      <w:p w:rsidR="000774BB" w:rsidRDefault="000774BB">
        <w:pPr>
          <w:pStyle w:val="Header"/>
          <w:rPr>
            <w:rFonts w:asciiTheme="majorHAnsi" w:eastAsiaTheme="majorEastAsia" w:hAnsiTheme="majorHAnsi" w:cstheme="majorBidi"/>
          </w:rPr>
        </w:pPr>
        <w:r>
          <w:rPr>
            <w:rFonts w:asciiTheme="majorHAnsi" w:eastAsiaTheme="majorEastAsia" w:hAnsiTheme="majorHAnsi" w:cstheme="majorBidi"/>
          </w:rPr>
          <w:t>Hardware Charter</w:t>
        </w:r>
      </w:p>
    </w:sdtContent>
  </w:sdt>
  <w:p w:rsidR="000774BB" w:rsidRDefault="000774BB">
    <w:pPr>
      <w:pStyle w:val="Header"/>
    </w:pPr>
    <w:r>
      <w:rPr>
        <w:rFonts w:asciiTheme="majorHAnsi" w:eastAsiaTheme="majorEastAsia" w:hAnsiTheme="majorHAnsi" w:cstheme="majorBidi"/>
        <w:noProof/>
      </w:rPr>
      <mc:AlternateContent>
        <mc:Choice Requires="wpg">
          <w:drawing>
            <wp:anchor distT="0" distB="0" distL="114300" distR="114300" simplePos="0" relativeHeight="251661312" behindDoc="0" locked="0" layoutInCell="1" allowOverlap="1" wp14:anchorId="406A2C69" wp14:editId="443695E1">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id="Group 468" o:spid="_x0000_s1026" style="position:absolute;margin-left:0;margin-top:0;width:791.15pt;height:1in;z-index:251661312;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60288" behindDoc="0" locked="0" layoutInCell="1" allowOverlap="1" wp14:anchorId="7D20BB7E" wp14:editId="6BC5BA0C">
              <wp:simplePos x="0" y="0"/>
              <wp:positionH relativeFrom="rightMargin">
                <wp:align>center</wp:align>
              </wp:positionH>
              <wp:positionV relativeFrom="page">
                <wp:align>top</wp:align>
              </wp:positionV>
              <wp:extent cx="90805" cy="822960"/>
              <wp:effectExtent l="0" t="0" r="4445" b="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1" o:spid="_x0000_s1026" style="position:absolute;margin-left:0;margin-top:0;width:7.15pt;height:64.8pt;z-index:251660288;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fillcolor="#f5c040 [3208]" strokecolor="#31b6fd [3204]">
              <w10:wrap anchorx="margin" anchory="page"/>
            </v:rect>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1B7F4025" wp14:editId="7BCC8090">
              <wp:simplePos x="0" y="0"/>
              <wp:positionH relativeFrom="leftMargin">
                <wp:align>center</wp:align>
              </wp:positionH>
              <wp:positionV relativeFrom="page">
                <wp:align>top</wp:align>
              </wp:positionV>
              <wp:extent cx="90805" cy="822960"/>
              <wp:effectExtent l="0" t="0" r="4445" b="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2" o:spid="_x0000_s1026" style="position:absolute;margin-left:0;margin-top:0;width:7.15pt;height:64.8pt;z-index:251659264;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fillcolor="#f5c040 [3208]" strokecolor="#31b6fd [3204]">
              <w10:wrap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3D504B"/>
    <w:multiLevelType w:val="hybridMultilevel"/>
    <w:tmpl w:val="0B200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5358E8"/>
    <w:multiLevelType w:val="hybridMultilevel"/>
    <w:tmpl w:val="27C8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5"/>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B1D"/>
    <w:rsid w:val="00052096"/>
    <w:rsid w:val="00055C40"/>
    <w:rsid w:val="000774BB"/>
    <w:rsid w:val="000E2F0D"/>
    <w:rsid w:val="001C5D59"/>
    <w:rsid w:val="00257150"/>
    <w:rsid w:val="002B5826"/>
    <w:rsid w:val="00301F82"/>
    <w:rsid w:val="003031E7"/>
    <w:rsid w:val="00316129"/>
    <w:rsid w:val="00316CAF"/>
    <w:rsid w:val="00332F33"/>
    <w:rsid w:val="00365E34"/>
    <w:rsid w:val="003B2C48"/>
    <w:rsid w:val="003B4207"/>
    <w:rsid w:val="003D5EFE"/>
    <w:rsid w:val="00456A66"/>
    <w:rsid w:val="004F65A4"/>
    <w:rsid w:val="005519DA"/>
    <w:rsid w:val="00586878"/>
    <w:rsid w:val="006071D3"/>
    <w:rsid w:val="007C6A1D"/>
    <w:rsid w:val="007F4B98"/>
    <w:rsid w:val="00832EA7"/>
    <w:rsid w:val="008379E4"/>
    <w:rsid w:val="00864F54"/>
    <w:rsid w:val="00871657"/>
    <w:rsid w:val="00893B36"/>
    <w:rsid w:val="008C1FC3"/>
    <w:rsid w:val="008C7F58"/>
    <w:rsid w:val="008E71F6"/>
    <w:rsid w:val="00927D3E"/>
    <w:rsid w:val="00941073"/>
    <w:rsid w:val="0095647F"/>
    <w:rsid w:val="009826D3"/>
    <w:rsid w:val="009D7F9A"/>
    <w:rsid w:val="00A13F82"/>
    <w:rsid w:val="00A54041"/>
    <w:rsid w:val="00C01DA4"/>
    <w:rsid w:val="00C45B1D"/>
    <w:rsid w:val="00C534E9"/>
    <w:rsid w:val="00CA282D"/>
    <w:rsid w:val="00CB68D6"/>
    <w:rsid w:val="00CC5C64"/>
    <w:rsid w:val="00CC7842"/>
    <w:rsid w:val="00D43F62"/>
    <w:rsid w:val="00D4484E"/>
    <w:rsid w:val="00D8665A"/>
    <w:rsid w:val="00E3049F"/>
    <w:rsid w:val="00E54FF5"/>
    <w:rsid w:val="00E90B97"/>
    <w:rsid w:val="00ED0069"/>
    <w:rsid w:val="00F952AD"/>
    <w:rsid w:val="00FE1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1F6"/>
  </w:style>
  <w:style w:type="paragraph" w:styleId="Heading1">
    <w:name w:val="heading 1"/>
    <w:basedOn w:val="Normal"/>
    <w:next w:val="Normal"/>
    <w:link w:val="Heading1Char"/>
    <w:uiPriority w:val="9"/>
    <w:qFormat/>
    <w:rsid w:val="00586878"/>
    <w:pPr>
      <w:keepNext/>
      <w:keepLines/>
      <w:spacing w:before="480" w:after="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
    <w:unhideWhenUsed/>
    <w:qFormat/>
    <w:rsid w:val="00CA282D"/>
    <w:pPr>
      <w:keepNext/>
      <w:keepLines/>
      <w:spacing w:before="200" w:after="0"/>
      <w:outlineLvl w:val="1"/>
    </w:pPr>
    <w:rPr>
      <w:rFonts w:asciiTheme="majorHAnsi" w:eastAsiaTheme="majorEastAsia" w:hAnsiTheme="majorHAnsi" w:cstheme="majorBidi"/>
      <w:b/>
      <w:bCs/>
      <w:color w:val="31B6FD" w:themeColor="accent1"/>
      <w:sz w:val="26"/>
      <w:szCs w:val="26"/>
    </w:rPr>
  </w:style>
  <w:style w:type="paragraph" w:styleId="Heading3">
    <w:name w:val="heading 3"/>
    <w:basedOn w:val="Normal"/>
    <w:next w:val="Normal"/>
    <w:link w:val="Heading3Char"/>
    <w:uiPriority w:val="9"/>
    <w:unhideWhenUsed/>
    <w:qFormat/>
    <w:rsid w:val="00F952AD"/>
    <w:pPr>
      <w:keepNext/>
      <w:keepLines/>
      <w:spacing w:before="200" w:after="0"/>
      <w:outlineLvl w:val="2"/>
    </w:pPr>
    <w:rPr>
      <w:rFonts w:asciiTheme="majorHAnsi" w:eastAsiaTheme="majorEastAsia" w:hAnsiTheme="majorHAnsi" w:cstheme="majorBidi"/>
      <w:b/>
      <w:bCs/>
      <w:color w:val="31B6FD" w:themeColor="accent1"/>
    </w:rPr>
  </w:style>
  <w:style w:type="paragraph" w:styleId="Heading4">
    <w:name w:val="heading 4"/>
    <w:basedOn w:val="Normal"/>
    <w:next w:val="Normal"/>
    <w:link w:val="Heading4Char"/>
    <w:uiPriority w:val="9"/>
    <w:unhideWhenUsed/>
    <w:qFormat/>
    <w:rsid w:val="00456A66"/>
    <w:pPr>
      <w:keepNext/>
      <w:keepLines/>
      <w:spacing w:before="200" w:after="0"/>
      <w:outlineLvl w:val="3"/>
    </w:pPr>
    <w:rPr>
      <w:rFonts w:asciiTheme="majorHAnsi" w:eastAsiaTheme="majorEastAsia" w:hAnsiTheme="majorHAnsi" w:cstheme="majorBidi"/>
      <w:b/>
      <w:bCs/>
      <w:i/>
      <w:i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64F5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64F54"/>
    <w:rPr>
      <w:rFonts w:eastAsiaTheme="minorEastAsia"/>
      <w:lang w:eastAsia="ja-JP"/>
    </w:rPr>
  </w:style>
  <w:style w:type="paragraph" w:styleId="BalloonText">
    <w:name w:val="Balloon Text"/>
    <w:basedOn w:val="Normal"/>
    <w:link w:val="BalloonTextChar"/>
    <w:uiPriority w:val="99"/>
    <w:semiHidden/>
    <w:unhideWhenUsed/>
    <w:rsid w:val="00864F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F54"/>
    <w:rPr>
      <w:rFonts w:ascii="Tahoma" w:hAnsi="Tahoma" w:cs="Tahoma"/>
      <w:sz w:val="16"/>
      <w:szCs w:val="16"/>
    </w:rPr>
  </w:style>
  <w:style w:type="character" w:customStyle="1" w:styleId="Heading1Char">
    <w:name w:val="Heading 1 Char"/>
    <w:basedOn w:val="DefaultParagraphFont"/>
    <w:link w:val="Heading1"/>
    <w:uiPriority w:val="9"/>
    <w:rsid w:val="00586878"/>
    <w:rPr>
      <w:rFonts w:asciiTheme="majorHAnsi" w:eastAsiaTheme="majorEastAsia" w:hAnsiTheme="majorHAnsi" w:cstheme="majorBidi"/>
      <w:b/>
      <w:bCs/>
      <w:color w:val="0292DF" w:themeColor="accent1" w:themeShade="BF"/>
      <w:sz w:val="28"/>
      <w:szCs w:val="28"/>
    </w:rPr>
  </w:style>
  <w:style w:type="paragraph" w:styleId="TOCHeading">
    <w:name w:val="TOC Heading"/>
    <w:basedOn w:val="Heading1"/>
    <w:next w:val="Normal"/>
    <w:uiPriority w:val="39"/>
    <w:semiHidden/>
    <w:unhideWhenUsed/>
    <w:qFormat/>
    <w:rsid w:val="00586878"/>
    <w:pPr>
      <w:outlineLvl w:val="9"/>
    </w:pPr>
    <w:rPr>
      <w:lang w:eastAsia="ja-JP"/>
    </w:rPr>
  </w:style>
  <w:style w:type="paragraph" w:styleId="Header">
    <w:name w:val="header"/>
    <w:basedOn w:val="Normal"/>
    <w:link w:val="HeaderChar"/>
    <w:uiPriority w:val="99"/>
    <w:unhideWhenUsed/>
    <w:rsid w:val="005868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6878"/>
  </w:style>
  <w:style w:type="paragraph" w:styleId="Footer">
    <w:name w:val="footer"/>
    <w:basedOn w:val="Normal"/>
    <w:link w:val="FooterChar"/>
    <w:uiPriority w:val="99"/>
    <w:unhideWhenUsed/>
    <w:rsid w:val="005868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6878"/>
  </w:style>
  <w:style w:type="paragraph" w:customStyle="1" w:styleId="538552DCBB0F4C4BB087ED922D6A6322">
    <w:name w:val="538552DCBB0F4C4BB087ED922D6A6322"/>
    <w:rsid w:val="00586878"/>
    <w:rPr>
      <w:rFonts w:eastAsiaTheme="minorEastAsia"/>
      <w:lang w:eastAsia="ja-JP"/>
    </w:rPr>
  </w:style>
  <w:style w:type="character" w:customStyle="1" w:styleId="Heading2Char">
    <w:name w:val="Heading 2 Char"/>
    <w:basedOn w:val="DefaultParagraphFont"/>
    <w:link w:val="Heading2"/>
    <w:uiPriority w:val="9"/>
    <w:rsid w:val="00CA282D"/>
    <w:rPr>
      <w:rFonts w:asciiTheme="majorHAnsi" w:eastAsiaTheme="majorEastAsia" w:hAnsiTheme="majorHAnsi" w:cstheme="majorBidi"/>
      <w:b/>
      <w:bCs/>
      <w:color w:val="31B6FD" w:themeColor="accent1"/>
      <w:sz w:val="26"/>
      <w:szCs w:val="26"/>
    </w:rPr>
  </w:style>
  <w:style w:type="character" w:customStyle="1" w:styleId="Heading3Char">
    <w:name w:val="Heading 3 Char"/>
    <w:basedOn w:val="DefaultParagraphFont"/>
    <w:link w:val="Heading3"/>
    <w:uiPriority w:val="9"/>
    <w:rsid w:val="00F952AD"/>
    <w:rPr>
      <w:rFonts w:asciiTheme="majorHAnsi" w:eastAsiaTheme="majorEastAsia" w:hAnsiTheme="majorHAnsi" w:cstheme="majorBidi"/>
      <w:b/>
      <w:bCs/>
      <w:color w:val="31B6FD" w:themeColor="accent1"/>
    </w:rPr>
  </w:style>
  <w:style w:type="paragraph" w:styleId="ListParagraph">
    <w:name w:val="List Paragraph"/>
    <w:basedOn w:val="Normal"/>
    <w:uiPriority w:val="34"/>
    <w:qFormat/>
    <w:rsid w:val="00F952AD"/>
    <w:pPr>
      <w:ind w:left="720"/>
      <w:contextualSpacing/>
    </w:pPr>
  </w:style>
  <w:style w:type="character" w:customStyle="1" w:styleId="Heading4Char">
    <w:name w:val="Heading 4 Char"/>
    <w:basedOn w:val="DefaultParagraphFont"/>
    <w:link w:val="Heading4"/>
    <w:uiPriority w:val="9"/>
    <w:rsid w:val="00456A66"/>
    <w:rPr>
      <w:rFonts w:asciiTheme="majorHAnsi" w:eastAsiaTheme="majorEastAsia" w:hAnsiTheme="majorHAnsi" w:cstheme="majorBidi"/>
      <w:b/>
      <w:bCs/>
      <w:i/>
      <w:iCs/>
      <w:color w:val="31B6FD" w:themeColor="accent1"/>
    </w:rPr>
  </w:style>
  <w:style w:type="table" w:styleId="TableGrid">
    <w:name w:val="Table Grid"/>
    <w:basedOn w:val="TableNormal"/>
    <w:uiPriority w:val="59"/>
    <w:rsid w:val="00456A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8C7F5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FixedDataPacket">
    <w:name w:val="Fixed Data Packet"/>
    <w:basedOn w:val="Normal"/>
    <w:link w:val="FixedDataPacketChar"/>
    <w:qFormat/>
    <w:rsid w:val="007C6A1D"/>
    <w:rPr>
      <w:rFonts w:ascii="Simplified Arabic Fixed" w:hAnsi="Simplified Arabic Fixed" w:cs="Simplified Arabic Fixed"/>
      <w:b/>
      <w:sz w:val="16"/>
    </w:rPr>
  </w:style>
  <w:style w:type="paragraph" w:styleId="TOC1">
    <w:name w:val="toc 1"/>
    <w:basedOn w:val="Normal"/>
    <w:next w:val="Normal"/>
    <w:autoRedefine/>
    <w:uiPriority w:val="39"/>
    <w:unhideWhenUsed/>
    <w:rsid w:val="000E2F0D"/>
    <w:pPr>
      <w:spacing w:after="100"/>
    </w:pPr>
  </w:style>
  <w:style w:type="character" w:customStyle="1" w:styleId="FixedDataPacketChar">
    <w:name w:val="Fixed Data Packet Char"/>
    <w:basedOn w:val="DefaultParagraphFont"/>
    <w:link w:val="FixedDataPacket"/>
    <w:rsid w:val="007C6A1D"/>
    <w:rPr>
      <w:rFonts w:ascii="Simplified Arabic Fixed" w:hAnsi="Simplified Arabic Fixed" w:cs="Simplified Arabic Fixed"/>
      <w:b/>
      <w:sz w:val="16"/>
    </w:rPr>
  </w:style>
  <w:style w:type="paragraph" w:styleId="TOC2">
    <w:name w:val="toc 2"/>
    <w:basedOn w:val="Normal"/>
    <w:next w:val="Normal"/>
    <w:autoRedefine/>
    <w:uiPriority w:val="39"/>
    <w:unhideWhenUsed/>
    <w:rsid w:val="000E2F0D"/>
    <w:pPr>
      <w:spacing w:after="100"/>
      <w:ind w:left="220"/>
    </w:pPr>
  </w:style>
  <w:style w:type="paragraph" w:styleId="TOC3">
    <w:name w:val="toc 3"/>
    <w:basedOn w:val="Normal"/>
    <w:next w:val="Normal"/>
    <w:autoRedefine/>
    <w:uiPriority w:val="39"/>
    <w:unhideWhenUsed/>
    <w:rsid w:val="000E2F0D"/>
    <w:pPr>
      <w:spacing w:after="100"/>
      <w:ind w:left="440"/>
    </w:pPr>
  </w:style>
  <w:style w:type="character" w:styleId="Hyperlink">
    <w:name w:val="Hyperlink"/>
    <w:basedOn w:val="DefaultParagraphFont"/>
    <w:uiPriority w:val="99"/>
    <w:unhideWhenUsed/>
    <w:rsid w:val="000E2F0D"/>
    <w:rPr>
      <w:color w:val="0080FF" w:themeColor="hyperlink"/>
      <w:u w:val="single"/>
    </w:rPr>
  </w:style>
  <w:style w:type="paragraph" w:styleId="Caption">
    <w:name w:val="caption"/>
    <w:basedOn w:val="Normal"/>
    <w:next w:val="Normal"/>
    <w:uiPriority w:val="35"/>
    <w:unhideWhenUsed/>
    <w:qFormat/>
    <w:rsid w:val="00CC5C64"/>
    <w:pPr>
      <w:spacing w:line="240" w:lineRule="auto"/>
    </w:pPr>
    <w:rPr>
      <w:b/>
      <w:bCs/>
      <w:color w:val="31B6F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1F6"/>
  </w:style>
  <w:style w:type="paragraph" w:styleId="Heading1">
    <w:name w:val="heading 1"/>
    <w:basedOn w:val="Normal"/>
    <w:next w:val="Normal"/>
    <w:link w:val="Heading1Char"/>
    <w:uiPriority w:val="9"/>
    <w:qFormat/>
    <w:rsid w:val="00586878"/>
    <w:pPr>
      <w:keepNext/>
      <w:keepLines/>
      <w:spacing w:before="480" w:after="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
    <w:unhideWhenUsed/>
    <w:qFormat/>
    <w:rsid w:val="00CA282D"/>
    <w:pPr>
      <w:keepNext/>
      <w:keepLines/>
      <w:spacing w:before="200" w:after="0"/>
      <w:outlineLvl w:val="1"/>
    </w:pPr>
    <w:rPr>
      <w:rFonts w:asciiTheme="majorHAnsi" w:eastAsiaTheme="majorEastAsia" w:hAnsiTheme="majorHAnsi" w:cstheme="majorBidi"/>
      <w:b/>
      <w:bCs/>
      <w:color w:val="31B6FD" w:themeColor="accent1"/>
      <w:sz w:val="26"/>
      <w:szCs w:val="26"/>
    </w:rPr>
  </w:style>
  <w:style w:type="paragraph" w:styleId="Heading3">
    <w:name w:val="heading 3"/>
    <w:basedOn w:val="Normal"/>
    <w:next w:val="Normal"/>
    <w:link w:val="Heading3Char"/>
    <w:uiPriority w:val="9"/>
    <w:unhideWhenUsed/>
    <w:qFormat/>
    <w:rsid w:val="00F952AD"/>
    <w:pPr>
      <w:keepNext/>
      <w:keepLines/>
      <w:spacing w:before="200" w:after="0"/>
      <w:outlineLvl w:val="2"/>
    </w:pPr>
    <w:rPr>
      <w:rFonts w:asciiTheme="majorHAnsi" w:eastAsiaTheme="majorEastAsia" w:hAnsiTheme="majorHAnsi" w:cstheme="majorBidi"/>
      <w:b/>
      <w:bCs/>
      <w:color w:val="31B6FD" w:themeColor="accent1"/>
    </w:rPr>
  </w:style>
  <w:style w:type="paragraph" w:styleId="Heading4">
    <w:name w:val="heading 4"/>
    <w:basedOn w:val="Normal"/>
    <w:next w:val="Normal"/>
    <w:link w:val="Heading4Char"/>
    <w:uiPriority w:val="9"/>
    <w:unhideWhenUsed/>
    <w:qFormat/>
    <w:rsid w:val="00456A66"/>
    <w:pPr>
      <w:keepNext/>
      <w:keepLines/>
      <w:spacing w:before="200" w:after="0"/>
      <w:outlineLvl w:val="3"/>
    </w:pPr>
    <w:rPr>
      <w:rFonts w:asciiTheme="majorHAnsi" w:eastAsiaTheme="majorEastAsia" w:hAnsiTheme="majorHAnsi" w:cstheme="majorBidi"/>
      <w:b/>
      <w:bCs/>
      <w:i/>
      <w:i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64F5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64F54"/>
    <w:rPr>
      <w:rFonts w:eastAsiaTheme="minorEastAsia"/>
      <w:lang w:eastAsia="ja-JP"/>
    </w:rPr>
  </w:style>
  <w:style w:type="paragraph" w:styleId="BalloonText">
    <w:name w:val="Balloon Text"/>
    <w:basedOn w:val="Normal"/>
    <w:link w:val="BalloonTextChar"/>
    <w:uiPriority w:val="99"/>
    <w:semiHidden/>
    <w:unhideWhenUsed/>
    <w:rsid w:val="00864F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F54"/>
    <w:rPr>
      <w:rFonts w:ascii="Tahoma" w:hAnsi="Tahoma" w:cs="Tahoma"/>
      <w:sz w:val="16"/>
      <w:szCs w:val="16"/>
    </w:rPr>
  </w:style>
  <w:style w:type="character" w:customStyle="1" w:styleId="Heading1Char">
    <w:name w:val="Heading 1 Char"/>
    <w:basedOn w:val="DefaultParagraphFont"/>
    <w:link w:val="Heading1"/>
    <w:uiPriority w:val="9"/>
    <w:rsid w:val="00586878"/>
    <w:rPr>
      <w:rFonts w:asciiTheme="majorHAnsi" w:eastAsiaTheme="majorEastAsia" w:hAnsiTheme="majorHAnsi" w:cstheme="majorBidi"/>
      <w:b/>
      <w:bCs/>
      <w:color w:val="0292DF" w:themeColor="accent1" w:themeShade="BF"/>
      <w:sz w:val="28"/>
      <w:szCs w:val="28"/>
    </w:rPr>
  </w:style>
  <w:style w:type="paragraph" w:styleId="TOCHeading">
    <w:name w:val="TOC Heading"/>
    <w:basedOn w:val="Heading1"/>
    <w:next w:val="Normal"/>
    <w:uiPriority w:val="39"/>
    <w:semiHidden/>
    <w:unhideWhenUsed/>
    <w:qFormat/>
    <w:rsid w:val="00586878"/>
    <w:pPr>
      <w:outlineLvl w:val="9"/>
    </w:pPr>
    <w:rPr>
      <w:lang w:eastAsia="ja-JP"/>
    </w:rPr>
  </w:style>
  <w:style w:type="paragraph" w:styleId="Header">
    <w:name w:val="header"/>
    <w:basedOn w:val="Normal"/>
    <w:link w:val="HeaderChar"/>
    <w:uiPriority w:val="99"/>
    <w:unhideWhenUsed/>
    <w:rsid w:val="005868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6878"/>
  </w:style>
  <w:style w:type="paragraph" w:styleId="Footer">
    <w:name w:val="footer"/>
    <w:basedOn w:val="Normal"/>
    <w:link w:val="FooterChar"/>
    <w:uiPriority w:val="99"/>
    <w:unhideWhenUsed/>
    <w:rsid w:val="005868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6878"/>
  </w:style>
  <w:style w:type="paragraph" w:customStyle="1" w:styleId="538552DCBB0F4C4BB087ED922D6A6322">
    <w:name w:val="538552DCBB0F4C4BB087ED922D6A6322"/>
    <w:rsid w:val="00586878"/>
    <w:rPr>
      <w:rFonts w:eastAsiaTheme="minorEastAsia"/>
      <w:lang w:eastAsia="ja-JP"/>
    </w:rPr>
  </w:style>
  <w:style w:type="character" w:customStyle="1" w:styleId="Heading2Char">
    <w:name w:val="Heading 2 Char"/>
    <w:basedOn w:val="DefaultParagraphFont"/>
    <w:link w:val="Heading2"/>
    <w:uiPriority w:val="9"/>
    <w:rsid w:val="00CA282D"/>
    <w:rPr>
      <w:rFonts w:asciiTheme="majorHAnsi" w:eastAsiaTheme="majorEastAsia" w:hAnsiTheme="majorHAnsi" w:cstheme="majorBidi"/>
      <w:b/>
      <w:bCs/>
      <w:color w:val="31B6FD" w:themeColor="accent1"/>
      <w:sz w:val="26"/>
      <w:szCs w:val="26"/>
    </w:rPr>
  </w:style>
  <w:style w:type="character" w:customStyle="1" w:styleId="Heading3Char">
    <w:name w:val="Heading 3 Char"/>
    <w:basedOn w:val="DefaultParagraphFont"/>
    <w:link w:val="Heading3"/>
    <w:uiPriority w:val="9"/>
    <w:rsid w:val="00F952AD"/>
    <w:rPr>
      <w:rFonts w:asciiTheme="majorHAnsi" w:eastAsiaTheme="majorEastAsia" w:hAnsiTheme="majorHAnsi" w:cstheme="majorBidi"/>
      <w:b/>
      <w:bCs/>
      <w:color w:val="31B6FD" w:themeColor="accent1"/>
    </w:rPr>
  </w:style>
  <w:style w:type="paragraph" w:styleId="ListParagraph">
    <w:name w:val="List Paragraph"/>
    <w:basedOn w:val="Normal"/>
    <w:uiPriority w:val="34"/>
    <w:qFormat/>
    <w:rsid w:val="00F952AD"/>
    <w:pPr>
      <w:ind w:left="720"/>
      <w:contextualSpacing/>
    </w:pPr>
  </w:style>
  <w:style w:type="character" w:customStyle="1" w:styleId="Heading4Char">
    <w:name w:val="Heading 4 Char"/>
    <w:basedOn w:val="DefaultParagraphFont"/>
    <w:link w:val="Heading4"/>
    <w:uiPriority w:val="9"/>
    <w:rsid w:val="00456A66"/>
    <w:rPr>
      <w:rFonts w:asciiTheme="majorHAnsi" w:eastAsiaTheme="majorEastAsia" w:hAnsiTheme="majorHAnsi" w:cstheme="majorBidi"/>
      <w:b/>
      <w:bCs/>
      <w:i/>
      <w:iCs/>
      <w:color w:val="31B6FD" w:themeColor="accent1"/>
    </w:rPr>
  </w:style>
  <w:style w:type="table" w:styleId="TableGrid">
    <w:name w:val="Table Grid"/>
    <w:basedOn w:val="TableNormal"/>
    <w:uiPriority w:val="59"/>
    <w:rsid w:val="00456A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8C7F5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FixedDataPacket">
    <w:name w:val="Fixed Data Packet"/>
    <w:basedOn w:val="Normal"/>
    <w:link w:val="FixedDataPacketChar"/>
    <w:qFormat/>
    <w:rsid w:val="007C6A1D"/>
    <w:rPr>
      <w:rFonts w:ascii="Simplified Arabic Fixed" w:hAnsi="Simplified Arabic Fixed" w:cs="Simplified Arabic Fixed"/>
      <w:b/>
      <w:sz w:val="16"/>
    </w:rPr>
  </w:style>
  <w:style w:type="paragraph" w:styleId="TOC1">
    <w:name w:val="toc 1"/>
    <w:basedOn w:val="Normal"/>
    <w:next w:val="Normal"/>
    <w:autoRedefine/>
    <w:uiPriority w:val="39"/>
    <w:unhideWhenUsed/>
    <w:rsid w:val="000E2F0D"/>
    <w:pPr>
      <w:spacing w:after="100"/>
    </w:pPr>
  </w:style>
  <w:style w:type="character" w:customStyle="1" w:styleId="FixedDataPacketChar">
    <w:name w:val="Fixed Data Packet Char"/>
    <w:basedOn w:val="DefaultParagraphFont"/>
    <w:link w:val="FixedDataPacket"/>
    <w:rsid w:val="007C6A1D"/>
    <w:rPr>
      <w:rFonts w:ascii="Simplified Arabic Fixed" w:hAnsi="Simplified Arabic Fixed" w:cs="Simplified Arabic Fixed"/>
      <w:b/>
      <w:sz w:val="16"/>
    </w:rPr>
  </w:style>
  <w:style w:type="paragraph" w:styleId="TOC2">
    <w:name w:val="toc 2"/>
    <w:basedOn w:val="Normal"/>
    <w:next w:val="Normal"/>
    <w:autoRedefine/>
    <w:uiPriority w:val="39"/>
    <w:unhideWhenUsed/>
    <w:rsid w:val="000E2F0D"/>
    <w:pPr>
      <w:spacing w:after="100"/>
      <w:ind w:left="220"/>
    </w:pPr>
  </w:style>
  <w:style w:type="paragraph" w:styleId="TOC3">
    <w:name w:val="toc 3"/>
    <w:basedOn w:val="Normal"/>
    <w:next w:val="Normal"/>
    <w:autoRedefine/>
    <w:uiPriority w:val="39"/>
    <w:unhideWhenUsed/>
    <w:rsid w:val="000E2F0D"/>
    <w:pPr>
      <w:spacing w:after="100"/>
      <w:ind w:left="440"/>
    </w:pPr>
  </w:style>
  <w:style w:type="character" w:styleId="Hyperlink">
    <w:name w:val="Hyperlink"/>
    <w:basedOn w:val="DefaultParagraphFont"/>
    <w:uiPriority w:val="99"/>
    <w:unhideWhenUsed/>
    <w:rsid w:val="000E2F0D"/>
    <w:rPr>
      <w:color w:val="0080FF" w:themeColor="hyperlink"/>
      <w:u w:val="single"/>
    </w:rPr>
  </w:style>
  <w:style w:type="paragraph" w:styleId="Caption">
    <w:name w:val="caption"/>
    <w:basedOn w:val="Normal"/>
    <w:next w:val="Normal"/>
    <w:uiPriority w:val="35"/>
    <w:unhideWhenUsed/>
    <w:qFormat/>
    <w:rsid w:val="00CC5C64"/>
    <w:pPr>
      <w:spacing w:line="240" w:lineRule="auto"/>
    </w:pPr>
    <w:rPr>
      <w:b/>
      <w:bCs/>
      <w:color w:val="31B6F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QUADAUTO\Documentation\Charter%20Templat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Waveform">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Waveform">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aveform">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2012-09-25T00:00:00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Charter Template.dotx</Template>
  <TotalTime>225</TotalTime>
  <Pages>7</Pages>
  <Words>1570</Words>
  <Characters>8951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Hardware Charter</vt:lpstr>
    </vt:vector>
  </TitlesOfParts>
  <Company>QuadAutomotive Group</Company>
  <LinksUpToDate>false</LinksUpToDate>
  <CharactersWithSpaces>10501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Hardware Charter</dc:title>
  <dc:subject>Engineering Committee</dc:subject>
  <dc:creator>Terry Massey</dc:creator>
  <cp:lastModifiedBy>tmassey</cp:lastModifiedBy>
  <cp:revision>12</cp:revision>
  <dcterms:created xsi:type="dcterms:W3CDTF">2012-09-26T14:34:00Z</dcterms:created>
  <dcterms:modified xsi:type="dcterms:W3CDTF">2012-09-26T18:19:00Z</dcterms:modified>
</cp:coreProperties>
</file>